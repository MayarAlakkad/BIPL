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8F11" w14:textId="77777777" w:rsidR="00814823" w:rsidRDefault="00814823" w:rsidP="00814823">
      <w:pPr>
        <w:rPr>
          <w:noProof/>
        </w:rPr>
      </w:pPr>
    </w:p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Indelingstabel"/>
      </w:tblPr>
      <w:tblGrid>
        <w:gridCol w:w="12256"/>
      </w:tblGrid>
      <w:tr w:rsidR="00814823" w14:paraId="2ECDDA0C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193F5C8A" w14:textId="77777777" w:rsidR="00814823" w:rsidRPr="008F5585" w:rsidRDefault="00814823" w:rsidP="008F5585">
            <w:pPr>
              <w:pStyle w:val="Rapporttitel"/>
              <w:rPr>
                <w:noProof/>
              </w:rPr>
            </w:pPr>
            <w:r>
              <w:rPr>
                <w:noProof/>
                <w:lang w:bidi="nl-NL"/>
              </w:rPr>
              <mc:AlternateContent>
                <mc:Choice Requires="wps">
                  <w:drawing>
                    <wp:inline distT="0" distB="0" distL="0" distR="0" wp14:anchorId="43470995" wp14:editId="17478122">
                      <wp:extent cx="6697389" cy="571500"/>
                      <wp:effectExtent l="0" t="0" r="0" b="0"/>
                      <wp:docPr id="24" name="Tekstvak 24" descr="Tekstvak om titel in te voere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CDFD1F" w14:textId="32E2F8D1" w:rsidR="00814823" w:rsidRPr="000E7B0E" w:rsidRDefault="000E7B0E" w:rsidP="00814823">
                                  <w:pPr>
                                    <w:pStyle w:val="Rapporttitel"/>
                                    <w:rPr>
                                      <w:b/>
                                      <w:sz w:val="60"/>
                                      <w:szCs w:val="6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60"/>
                                      <w:szCs w:val="60"/>
                                      <w:lang w:val="en-US"/>
                                    </w:rPr>
                                    <w:t>Commands and concepts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34709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24" o:spid="_x0000_s1026" type="#_x0000_t202" alt="Tekstvak om titel in te voeren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" filled="f" stroked="f">
                      <v:textbox>
                        <w:txbxContent>
                          <w:p w14:paraId="3CCDFD1F" w14:textId="32E2F8D1" w:rsidR="00814823" w:rsidRPr="000E7B0E" w:rsidRDefault="000E7B0E" w:rsidP="00814823">
                            <w:pPr>
                              <w:pStyle w:val="Rapporttitel"/>
                              <w:rPr>
                                <w:b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60"/>
                                <w:szCs w:val="60"/>
                                <w:lang w:val="en-US"/>
                              </w:rPr>
                              <w:t>Commands and concepts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nl-NL"/>
              </w:rPr>
              <mc:AlternateContent>
                <mc:Choice Requires="wps">
                  <w:drawing>
                    <wp:inline distT="0" distB="0" distL="0" distR="0" wp14:anchorId="2D31AD53" wp14:editId="65D316ED">
                      <wp:extent cx="3202305" cy="95250"/>
                      <wp:effectExtent l="0" t="0" r="0" b="0"/>
                      <wp:docPr id="18" name="Rechthoek 18" descr="Lij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F53335" id="Rechthoek 18" o:spid="_x0000_s1026" alt="Lijn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" fillcolor="#292733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7B43D234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2A32D5E1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/>
                <w:b w:val="0"/>
                <w:bCs w:val="0"/>
                <w:noProof/>
                <w:color w:val="373545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/>
                <w:noProof/>
                <w:color w:val="373545" w:themeColor="text2"/>
                <w:spacing w:val="5"/>
                <w:kern w:val="28"/>
                <w:sz w:val="96"/>
                <w:szCs w:val="56"/>
                <w:lang w:bidi="nl-NL"/>
              </w:rPr>
              <mc:AlternateContent>
                <mc:Choice Requires="wps">
                  <w:drawing>
                    <wp:inline distT="0" distB="0" distL="0" distR="0" wp14:anchorId="6E2370C4" wp14:editId="60A9F3E8">
                      <wp:extent cx="3515096" cy="714375"/>
                      <wp:effectExtent l="0" t="0" r="0" b="9525"/>
                      <wp:docPr id="25" name="Tekstvak 25" descr="Tekstvak voor invoeren ondertite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DEFB9E" w14:textId="77777777" w:rsidR="000E7B0E" w:rsidRDefault="000E7B0E" w:rsidP="00814823">
                                  <w:pPr>
                                    <w:pStyle w:val="Subtitle"/>
                                    <w:jc w:val="center"/>
                                  </w:pPr>
                                  <w:r w:rsidRPr="000E7B0E">
                                    <w:t>Basis IT Platformen</w:t>
                                  </w:r>
                                </w:p>
                                <w:p w14:paraId="1F572D46" w14:textId="0EE5A02F" w:rsidR="00814823" w:rsidRDefault="000E7B0E" w:rsidP="00814823">
                                  <w:pPr>
                                    <w:pStyle w:val="Subtitle"/>
                                    <w:jc w:val="center"/>
                                  </w:pPr>
                                  <w:r>
                                    <w:t>Blok 1 | Semester 1</w:t>
                                  </w:r>
                                  <w:sdt>
                                    <w:sdtPr>
                                      <w:alias w:val="Ondertitel van document invoeren:"/>
                                      <w:tag w:val="Ondertitel van document invoeren:"/>
                                      <w:id w:val="-826216229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r w:rsidR="00831E82">
                                        <w:t>Verdieping Software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2370C4" id="Tekstvak 25" o:spid="_x0000_s1027" type="#_x0000_t202" alt="Tekstvak voor invoeren ondertitel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" filled="f" stroked="f">
                      <v:textbox>
                        <w:txbxContent>
                          <w:p w14:paraId="3DDEFB9E" w14:textId="77777777" w:rsidR="000E7B0E" w:rsidRDefault="000E7B0E" w:rsidP="00814823">
                            <w:pPr>
                              <w:pStyle w:val="Subtitle"/>
                              <w:jc w:val="center"/>
                            </w:pPr>
                            <w:r w:rsidRPr="000E7B0E">
                              <w:t>Basis IT Platformen</w:t>
                            </w:r>
                          </w:p>
                          <w:p w14:paraId="1F572D46" w14:textId="0EE5A02F" w:rsidR="00814823" w:rsidRDefault="000E7B0E" w:rsidP="00814823">
                            <w:pPr>
                              <w:pStyle w:val="Subtitle"/>
                              <w:jc w:val="center"/>
                            </w:pPr>
                            <w:r>
                              <w:t>Blok 1 | Semester 1</w:t>
                            </w:r>
                            <w:sdt>
                              <w:sdtPr>
                                <w:alias w:val="Ondertitel van document invoeren:"/>
                                <w:tag w:val="Ondertitel van document invoeren:"/>
                                <w:id w:val="-82621622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831E82">
                                  <w:t>Verdieping Software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11DE9677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494BA" w:themeFill="accent1"/>
            <w:vAlign w:val="center"/>
          </w:tcPr>
          <w:p w14:paraId="73E4214E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/>
                <w:noProof/>
                <w:color w:val="373545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/>
                <w:noProof/>
                <w:color w:val="373545" w:themeColor="text2"/>
                <w:spacing w:val="5"/>
                <w:kern w:val="28"/>
                <w:sz w:val="96"/>
                <w:szCs w:val="56"/>
                <w:lang w:bidi="nl-NL"/>
              </w:rPr>
              <mc:AlternateContent>
                <mc:Choice Requires="wps">
                  <w:drawing>
                    <wp:inline distT="0" distB="0" distL="0" distR="0" wp14:anchorId="72FEE9EA" wp14:editId="38609FA8">
                      <wp:extent cx="7248434" cy="1292772"/>
                      <wp:effectExtent l="0" t="0" r="0" b="3175"/>
                      <wp:docPr id="26" name="Tekstvak 26" descr="Tekstvak waarin u samenvatting wilt type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48434" cy="12927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58D016" w14:textId="77777777" w:rsidR="0071793E" w:rsidRDefault="0071793E" w:rsidP="0071793E">
                                  <w:pPr>
                                    <w:pStyle w:val="NoSpacing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</w:p>
                                <w:p w14:paraId="4E10D309" w14:textId="5204B312" w:rsidR="00922053" w:rsidRDefault="0071793E" w:rsidP="0071793E">
                                  <w:pPr>
                                    <w:pStyle w:val="NoSpacing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 w:rsidRPr="0071793E">
                                    <w:rPr>
                                      <w:noProof/>
                                      <w:lang w:val="en-US"/>
                                    </w:rPr>
                                    <w:t>Mayar Alakkad</w:t>
                                  </w:r>
                                </w:p>
                                <w:p w14:paraId="024F10BE" w14:textId="709FC2CF" w:rsidR="000E7B0E" w:rsidRDefault="008C28DD" w:rsidP="0071793E">
                                  <w:pPr>
                                    <w:pStyle w:val="NoSpacing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HBO-ICT Cyber Security &amp; Cloud</w:t>
                                  </w:r>
                                </w:p>
                                <w:p w14:paraId="3A671551" w14:textId="1C035DB1" w:rsidR="005527A0" w:rsidRDefault="00D705F6" w:rsidP="0071793E">
                                  <w:pPr>
                                    <w:pStyle w:val="NoSpacing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1852382</w:t>
                                  </w:r>
                                </w:p>
                                <w:p w14:paraId="1AEEFF3A" w14:textId="460DC5ED" w:rsidR="0071793E" w:rsidRDefault="00922053" w:rsidP="0071793E">
                                  <w:pPr>
                                    <w:pStyle w:val="NoSpacing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 w:rsidRPr="00922053">
                                    <w:rPr>
                                      <w:noProof/>
                                      <w:lang w:val="en-US"/>
                                    </w:rPr>
                                    <w:t>TICT-CSC-DU1B</w:t>
                                  </w:r>
                                </w:p>
                                <w:p w14:paraId="5DC20BD1" w14:textId="5E30975E" w:rsidR="00814823" w:rsidRDefault="0071793E" w:rsidP="0071793E">
                                  <w:pPr>
                                    <w:pStyle w:val="NoSpacing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202</w:t>
                                  </w:r>
                                  <w:r w:rsidR="005527A0">
                                    <w:rPr>
                                      <w:noProof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 xml:space="preserve"> </w:t>
                                  </w:r>
                                  <w:r w:rsidR="0029409B">
                                    <w:rPr>
                                      <w:noProof/>
                                      <w:lang w:val="en-US"/>
                                    </w:rPr>
                                    <w:t>–</w:t>
                                  </w: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 xml:space="preserve"> 202</w:t>
                                  </w:r>
                                  <w:r w:rsidR="005527A0">
                                    <w:rPr>
                                      <w:noProof/>
                                      <w:lang w:val="en-US"/>
                                    </w:rPr>
                                    <w:t>4</w:t>
                                  </w:r>
                                </w:p>
                                <w:p w14:paraId="784C3028" w14:textId="23F6DB34" w:rsidR="0029409B" w:rsidRPr="000552D6" w:rsidRDefault="0029409B" w:rsidP="0071793E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V</w:t>
                                  </w:r>
                                  <w:r w:rsidR="000552D6">
                                    <w:rPr>
                                      <w:noProof/>
                                      <w:lang w:val="en-US"/>
                                    </w:rPr>
                                    <w:t>0.</w:t>
                                  </w:r>
                                  <w:r w:rsidR="00E54F9C">
                                    <w:rPr>
                                      <w:noProof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FEE9EA" id="Tekstvak 26" o:spid="_x0000_s1028" type="#_x0000_t202" alt="Tekstvak waarin u samenvatting wilt typen" style="width:570.75pt;height:10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" filled="f" stroked="f">
                      <v:textbox>
                        <w:txbxContent>
                          <w:p w14:paraId="6F58D016" w14:textId="77777777" w:rsidR="0071793E" w:rsidRDefault="0071793E" w:rsidP="0071793E">
                            <w:pPr>
                              <w:pStyle w:val="NoSpacing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4E10D309" w14:textId="5204B312" w:rsidR="00922053" w:rsidRDefault="0071793E" w:rsidP="0071793E">
                            <w:pPr>
                              <w:pStyle w:val="NoSpacing"/>
                              <w:rPr>
                                <w:noProof/>
                                <w:lang w:val="en-US"/>
                              </w:rPr>
                            </w:pPr>
                            <w:r w:rsidRPr="0071793E">
                              <w:rPr>
                                <w:noProof/>
                                <w:lang w:val="en-US"/>
                              </w:rPr>
                              <w:t>Mayar Alakkad</w:t>
                            </w:r>
                          </w:p>
                          <w:p w14:paraId="024F10BE" w14:textId="709FC2CF" w:rsidR="000E7B0E" w:rsidRDefault="008C28DD" w:rsidP="0071793E">
                            <w:pPr>
                              <w:pStyle w:val="NoSpacing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HBO-ICT Cyber Security &amp; Cloud</w:t>
                            </w:r>
                          </w:p>
                          <w:p w14:paraId="3A671551" w14:textId="1C035DB1" w:rsidR="005527A0" w:rsidRDefault="00D705F6" w:rsidP="0071793E">
                            <w:pPr>
                              <w:pStyle w:val="NoSpacing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1852382</w:t>
                            </w:r>
                          </w:p>
                          <w:p w14:paraId="1AEEFF3A" w14:textId="460DC5ED" w:rsidR="0071793E" w:rsidRDefault="00922053" w:rsidP="0071793E">
                            <w:pPr>
                              <w:pStyle w:val="NoSpacing"/>
                              <w:rPr>
                                <w:noProof/>
                                <w:lang w:val="en-US"/>
                              </w:rPr>
                            </w:pPr>
                            <w:r w:rsidRPr="00922053">
                              <w:rPr>
                                <w:noProof/>
                                <w:lang w:val="en-US"/>
                              </w:rPr>
                              <w:t>TICT-CSC-DU1B</w:t>
                            </w:r>
                          </w:p>
                          <w:p w14:paraId="5DC20BD1" w14:textId="5E30975E" w:rsidR="00814823" w:rsidRDefault="0071793E" w:rsidP="0071793E">
                            <w:pPr>
                              <w:pStyle w:val="NoSpacing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202</w:t>
                            </w:r>
                            <w:r w:rsidR="005527A0"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="0029409B">
                              <w:rPr>
                                <w:noProof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202</w:t>
                            </w:r>
                            <w:r w:rsidR="005527A0">
                              <w:rPr>
                                <w:noProof/>
                                <w:lang w:val="en-US"/>
                              </w:rPr>
                              <w:t>4</w:t>
                            </w:r>
                          </w:p>
                          <w:p w14:paraId="784C3028" w14:textId="23F6DB34" w:rsidR="0029409B" w:rsidRPr="000552D6" w:rsidRDefault="0029409B" w:rsidP="0071793E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V</w:t>
                            </w:r>
                            <w:r w:rsidR="000552D6">
                              <w:rPr>
                                <w:noProof/>
                                <w:lang w:val="en-US"/>
                              </w:rPr>
                              <w:t>0.</w:t>
                            </w:r>
                            <w:r w:rsidR="00E54F9C">
                              <w:rPr>
                                <w:noProof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:rsidRPr="0071793E" w14:paraId="430B29C6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233F00B7" w14:textId="77777777" w:rsidR="00814823" w:rsidRPr="0071793E" w:rsidRDefault="00814823" w:rsidP="006045D9">
            <w:pPr>
              <w:rPr>
                <w:noProof/>
                <w:lang w:val="en-US"/>
              </w:rPr>
            </w:pPr>
          </w:p>
        </w:tc>
      </w:tr>
    </w:tbl>
    <w:p w14:paraId="1E4E5ABD" w14:textId="77777777" w:rsidR="004C02DF" w:rsidRPr="0071793E" w:rsidRDefault="004C02DF" w:rsidP="004C02DF">
      <w:pPr>
        <w:rPr>
          <w:lang w:val="en-US"/>
        </w:rPr>
      </w:pPr>
    </w:p>
    <w:p w14:paraId="3EFBB4EA" w14:textId="77777777" w:rsidR="004C02DF" w:rsidRPr="0071793E" w:rsidRDefault="004C02DF" w:rsidP="004C02DF">
      <w:pPr>
        <w:rPr>
          <w:lang w:val="en-US"/>
        </w:rPr>
      </w:pPr>
      <w:r w:rsidRPr="0071793E">
        <w:rPr>
          <w:lang w:val="en-US"/>
        </w:rPr>
        <w:br w:type="page"/>
      </w:r>
    </w:p>
    <w:sdt>
      <w:sdtPr>
        <w:rPr>
          <w:rFonts w:eastAsiaTheme="minorEastAsia" w:cstheme="minorBidi"/>
          <w:b w:val="0"/>
          <w:bCs/>
          <w:i w:val="0"/>
          <w:color w:val="auto"/>
          <w:sz w:val="22"/>
          <w:szCs w:val="22"/>
        </w:rPr>
        <w:id w:val="890232159"/>
        <w:docPartObj>
          <w:docPartGallery w:val="Table of Contents"/>
          <w:docPartUnique/>
        </w:docPartObj>
      </w:sdtPr>
      <w:sdtEndPr>
        <w:rPr>
          <w:rFonts w:cstheme="majorBidi"/>
          <w:szCs w:val="26"/>
        </w:rPr>
      </w:sdtEndPr>
      <w:sdtContent>
        <w:p w14:paraId="59584DF2" w14:textId="1B42020E" w:rsidR="00D57519" w:rsidRDefault="00D57519">
          <w:pPr>
            <w:pStyle w:val="TOCHeading"/>
          </w:pPr>
          <w:r w:rsidRPr="00D57519">
            <w:rPr>
              <w:i w:val="0"/>
              <w:iCs/>
            </w:rPr>
            <w:t>Inhoud</w:t>
          </w:r>
          <w:r w:rsidR="002613B4">
            <w:rPr>
              <w:i w:val="0"/>
              <w:iCs/>
            </w:rPr>
            <w:t>sopgave</w:t>
          </w:r>
        </w:p>
        <w:p w14:paraId="6C23D0AD" w14:textId="153694B6" w:rsidR="00675F48" w:rsidRDefault="001E520E">
          <w:pPr>
            <w:pStyle w:val="TOC1"/>
            <w:tabs>
              <w:tab w:val="right" w:leader="dot" w:pos="9742"/>
            </w:tabs>
            <w:rPr>
              <w:rFonts w:asciiTheme="minorHAnsi" w:hAnsiTheme="minorHAnsi" w:cstheme="minorBidi"/>
              <w:bCs w:val="0"/>
              <w:noProof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83341" w:history="1">
            <w:r w:rsidR="00675F48" w:rsidRPr="006E0230">
              <w:rPr>
                <w:rStyle w:val="Hyperlink"/>
                <w:noProof/>
              </w:rPr>
              <w:t>Inleiding</w:t>
            </w:r>
            <w:r w:rsidR="00675F48">
              <w:rPr>
                <w:noProof/>
                <w:webHidden/>
              </w:rPr>
              <w:tab/>
            </w:r>
            <w:r w:rsidR="00675F48">
              <w:rPr>
                <w:noProof/>
                <w:webHidden/>
              </w:rPr>
              <w:fldChar w:fldCharType="begin"/>
            </w:r>
            <w:r w:rsidR="00675F48">
              <w:rPr>
                <w:noProof/>
                <w:webHidden/>
              </w:rPr>
              <w:instrText xml:space="preserve"> PAGEREF _Toc146283341 \h </w:instrText>
            </w:r>
            <w:r w:rsidR="00675F48">
              <w:rPr>
                <w:noProof/>
                <w:webHidden/>
              </w:rPr>
              <w:fldChar w:fldCharType="separate"/>
            </w:r>
            <w:r w:rsidR="00A565CE">
              <w:rPr>
                <w:b/>
                <w:bCs w:val="0"/>
                <w:noProof/>
                <w:webHidden/>
                <w:lang w:val="en-US"/>
              </w:rPr>
              <w:t>Error! Bookmark not defined.</w:t>
            </w:r>
            <w:r w:rsidR="00675F48">
              <w:rPr>
                <w:noProof/>
                <w:webHidden/>
              </w:rPr>
              <w:fldChar w:fldCharType="end"/>
            </w:r>
          </w:hyperlink>
        </w:p>
        <w:p w14:paraId="3509770F" w14:textId="78DA4FBF" w:rsidR="00675F48" w:rsidRDefault="00A565CE">
          <w:pPr>
            <w:pStyle w:val="TOC1"/>
            <w:tabs>
              <w:tab w:val="right" w:leader="dot" w:pos="9742"/>
            </w:tabs>
            <w:rPr>
              <w:rFonts w:asciiTheme="minorHAnsi" w:hAnsiTheme="minorHAnsi" w:cstheme="minorBidi"/>
              <w:bCs w:val="0"/>
              <w:noProof/>
              <w:szCs w:val="22"/>
              <w:lang w:eastAsia="nl-NL"/>
            </w:rPr>
          </w:pPr>
          <w:hyperlink w:anchor="_Toc146283342" w:history="1">
            <w:r w:rsidR="00675F48" w:rsidRPr="006E0230">
              <w:rPr>
                <w:rStyle w:val="Hyperlink"/>
                <w:noProof/>
              </w:rPr>
              <w:t>Versiebeheer</w:t>
            </w:r>
            <w:r w:rsidR="00675F48">
              <w:rPr>
                <w:noProof/>
                <w:webHidden/>
              </w:rPr>
              <w:tab/>
            </w:r>
            <w:r w:rsidR="00675F48">
              <w:rPr>
                <w:noProof/>
                <w:webHidden/>
              </w:rPr>
              <w:fldChar w:fldCharType="begin"/>
            </w:r>
            <w:r w:rsidR="00675F48">
              <w:rPr>
                <w:noProof/>
                <w:webHidden/>
              </w:rPr>
              <w:instrText xml:space="preserve"> PAGEREF _Toc146283342 \h </w:instrText>
            </w:r>
            <w:r w:rsidR="00675F48">
              <w:rPr>
                <w:noProof/>
                <w:webHidden/>
              </w:rPr>
            </w:r>
            <w:r w:rsidR="00675F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75F48">
              <w:rPr>
                <w:noProof/>
                <w:webHidden/>
              </w:rPr>
              <w:fldChar w:fldCharType="end"/>
            </w:r>
          </w:hyperlink>
        </w:p>
        <w:p w14:paraId="13FAB391" w14:textId="472937D1" w:rsidR="00D57519" w:rsidRDefault="001E520E">
          <w:r>
            <w:rPr>
              <w:b/>
              <w:noProof/>
            </w:rPr>
            <w:fldChar w:fldCharType="end"/>
          </w:r>
        </w:p>
      </w:sdtContent>
    </w:sdt>
    <w:p w14:paraId="13C78B69" w14:textId="77777777" w:rsidR="00D57519" w:rsidRDefault="00D57519" w:rsidP="00D57519">
      <w:r>
        <w:br w:type="page"/>
      </w:r>
    </w:p>
    <w:p w14:paraId="5C5AB180" w14:textId="1C29D86F" w:rsidR="00D758D8" w:rsidRPr="005073F8" w:rsidRDefault="00831E82" w:rsidP="00831E82">
      <w:pPr>
        <w:pStyle w:val="Heading1"/>
        <w:rPr>
          <w:lang w:val="en-US"/>
        </w:rPr>
      </w:pPr>
      <w:r w:rsidRPr="005073F8">
        <w:rPr>
          <w:lang w:val="en-US"/>
        </w:rPr>
        <w:lastRenderedPageBreak/>
        <w:t>Week 1</w:t>
      </w:r>
    </w:p>
    <w:p w14:paraId="730545DC" w14:textId="0B348600" w:rsidR="00831E82" w:rsidRPr="005073F8" w:rsidRDefault="00411A41" w:rsidP="00411A41">
      <w:pPr>
        <w:spacing w:after="200" w:line="276" w:lineRule="auto"/>
        <w:rPr>
          <w:lang w:val="en-US"/>
        </w:rPr>
      </w:pPr>
      <w:r w:rsidRPr="005073F8">
        <w:rPr>
          <w:lang w:val="en-US"/>
        </w:rPr>
        <w:br w:type="page"/>
      </w:r>
    </w:p>
    <w:p w14:paraId="2D0A4C10" w14:textId="3599A2E7" w:rsidR="00831E82" w:rsidRPr="005073F8" w:rsidRDefault="00831E82" w:rsidP="00831E82">
      <w:pPr>
        <w:pStyle w:val="Heading1"/>
        <w:rPr>
          <w:lang w:val="en-US"/>
        </w:rPr>
      </w:pPr>
      <w:r w:rsidRPr="005073F8">
        <w:rPr>
          <w:lang w:val="en-US"/>
        </w:rPr>
        <w:lastRenderedPageBreak/>
        <w:t>Week 2</w:t>
      </w:r>
    </w:p>
    <w:p w14:paraId="644FB38C" w14:textId="3306D096" w:rsidR="00831E82" w:rsidRPr="005073F8" w:rsidRDefault="00831E82" w:rsidP="00831E82">
      <w:pPr>
        <w:pStyle w:val="Heading2"/>
        <w:rPr>
          <w:lang w:val="en-US"/>
        </w:rPr>
      </w:pPr>
      <w:r w:rsidRPr="005073F8">
        <w:rPr>
          <w:lang w:val="en-US"/>
        </w:rPr>
        <w:t>Windows</w:t>
      </w:r>
    </w:p>
    <w:p w14:paraId="79EC499B" w14:textId="77777777" w:rsidR="00831E82" w:rsidRPr="005073F8" w:rsidRDefault="00831E82" w:rsidP="00057FAE">
      <w:pPr>
        <w:rPr>
          <w:lang w:val="en-US"/>
        </w:rPr>
      </w:pPr>
    </w:p>
    <w:p w14:paraId="78087C19" w14:textId="53D0B32D" w:rsidR="00831E82" w:rsidRPr="005073F8" w:rsidRDefault="00831E82" w:rsidP="00831E82">
      <w:pPr>
        <w:pStyle w:val="Heading2"/>
        <w:rPr>
          <w:lang w:val="en-US"/>
        </w:rPr>
      </w:pPr>
      <w:r w:rsidRPr="005073F8">
        <w:rPr>
          <w:lang w:val="en-US"/>
        </w:rPr>
        <w:t>Linux</w:t>
      </w:r>
    </w:p>
    <w:p w14:paraId="30B27F79" w14:textId="77777777" w:rsidR="00831E82" w:rsidRPr="00831E82" w:rsidRDefault="00831E82" w:rsidP="00831E82">
      <w:pPr>
        <w:pStyle w:val="Heading3"/>
        <w:rPr>
          <w:lang w:val="en-US"/>
        </w:rPr>
      </w:pPr>
      <w:r w:rsidRPr="00831E82">
        <w:rPr>
          <w:lang w:val="en-US"/>
        </w:rPr>
        <w:t>2.5.1.3</w:t>
      </w:r>
    </w:p>
    <w:p w14:paraId="4AD10851" w14:textId="77777777" w:rsidR="00831E82" w:rsidRPr="00831E82" w:rsidRDefault="00831E82" w:rsidP="00831E82">
      <w:pPr>
        <w:rPr>
          <w:lang w:val="en-US"/>
        </w:rPr>
      </w:pPr>
      <w:r w:rsidRPr="00831E82">
        <w:rPr>
          <w:lang w:val="en-US"/>
        </w:rPr>
        <w:t xml:space="preserve">Map back-up, error logs </w:t>
      </w:r>
      <w:proofErr w:type="spellStart"/>
      <w:r w:rsidRPr="00831E82">
        <w:rPr>
          <w:lang w:val="en-US"/>
        </w:rPr>
        <w:t>loggen</w:t>
      </w:r>
      <w:proofErr w:type="spellEnd"/>
      <w:r w:rsidRPr="00831E82">
        <w:rPr>
          <w:lang w:val="en-US"/>
        </w:rPr>
        <w:t xml:space="preserve"> in </w:t>
      </w:r>
      <w:proofErr w:type="spellStart"/>
      <w:r w:rsidRPr="00831E82">
        <w:rPr>
          <w:lang w:val="en-US"/>
        </w:rPr>
        <w:t>backuperror</w:t>
      </w:r>
      <w:proofErr w:type="spellEnd"/>
    </w:p>
    <w:p w14:paraId="5038F094" w14:textId="77777777" w:rsidR="00831E82" w:rsidRPr="00831E82" w:rsidRDefault="00831E82" w:rsidP="00831E82">
      <w:pPr>
        <w:rPr>
          <w:lang w:val="en-US"/>
        </w:rPr>
      </w:pPr>
      <w:r w:rsidRPr="00831E82">
        <w:rPr>
          <w:lang w:val="en-US"/>
        </w:rPr>
        <w:t>cp /</w:t>
      </w:r>
      <w:proofErr w:type="spellStart"/>
      <w:r w:rsidRPr="00831E82">
        <w:rPr>
          <w:lang w:val="en-US"/>
        </w:rPr>
        <w:t>etc</w:t>
      </w:r>
      <w:proofErr w:type="spellEnd"/>
      <w:r w:rsidRPr="00831E82">
        <w:rPr>
          <w:lang w:val="en-US"/>
        </w:rPr>
        <w:t>/</w:t>
      </w:r>
      <w:proofErr w:type="spellStart"/>
      <w:r w:rsidRPr="00831E82">
        <w:rPr>
          <w:lang w:val="en-US"/>
        </w:rPr>
        <w:t>sysconfig</w:t>
      </w:r>
      <w:proofErr w:type="spellEnd"/>
      <w:r w:rsidRPr="00831E82">
        <w:rPr>
          <w:lang w:val="en-US"/>
        </w:rPr>
        <w:t xml:space="preserve"> </w:t>
      </w:r>
      <w:proofErr w:type="spellStart"/>
      <w:r w:rsidRPr="00831E82">
        <w:rPr>
          <w:lang w:val="en-US"/>
        </w:rPr>
        <w:t>sysconfbackup</w:t>
      </w:r>
      <w:proofErr w:type="spellEnd"/>
      <w:r w:rsidRPr="00831E82">
        <w:rPr>
          <w:lang w:val="en-US"/>
        </w:rPr>
        <w:t xml:space="preserve"> 2&gt; backuperror.log</w:t>
      </w:r>
    </w:p>
    <w:p w14:paraId="33723FD9" w14:textId="77777777" w:rsidR="00831E82" w:rsidRPr="00831E82" w:rsidRDefault="00831E82" w:rsidP="00831E82">
      <w:pPr>
        <w:rPr>
          <w:lang w:val="en-US"/>
        </w:rPr>
      </w:pPr>
    </w:p>
    <w:p w14:paraId="410838C1" w14:textId="77777777" w:rsidR="00831E82" w:rsidRPr="00831E82" w:rsidRDefault="00831E82" w:rsidP="00831E82">
      <w:pPr>
        <w:rPr>
          <w:lang w:val="en-US"/>
        </w:rPr>
      </w:pPr>
      <w:r w:rsidRPr="00831E82">
        <w:rPr>
          <w:lang w:val="en-US"/>
        </w:rPr>
        <w:t xml:space="preserve">Map back-up, output </w:t>
      </w:r>
      <w:proofErr w:type="spellStart"/>
      <w:r w:rsidRPr="00831E82">
        <w:rPr>
          <w:lang w:val="en-US"/>
        </w:rPr>
        <w:t>loggen</w:t>
      </w:r>
      <w:proofErr w:type="spellEnd"/>
      <w:r w:rsidRPr="00831E82">
        <w:rPr>
          <w:lang w:val="en-US"/>
        </w:rPr>
        <w:t xml:space="preserve"> in </w:t>
      </w:r>
      <w:proofErr w:type="spellStart"/>
      <w:r w:rsidRPr="00831E82">
        <w:rPr>
          <w:lang w:val="en-US"/>
        </w:rPr>
        <w:t>back.lst</w:t>
      </w:r>
      <w:proofErr w:type="spellEnd"/>
    </w:p>
    <w:p w14:paraId="1664DFEF" w14:textId="0ED613A8" w:rsidR="00831E82" w:rsidRPr="00831E82" w:rsidRDefault="00831E82" w:rsidP="00831E82">
      <w:pPr>
        <w:rPr>
          <w:lang w:val="en-US"/>
        </w:rPr>
      </w:pPr>
      <w:proofErr w:type="spellStart"/>
      <w:r w:rsidRPr="00831E82">
        <w:rPr>
          <w:lang w:val="en-US"/>
        </w:rPr>
        <w:t>sudo</w:t>
      </w:r>
      <w:proofErr w:type="spellEnd"/>
      <w:r w:rsidRPr="00831E82">
        <w:rPr>
          <w:lang w:val="en-US"/>
        </w:rPr>
        <w:t xml:space="preserve"> cp -r -v /</w:t>
      </w:r>
      <w:proofErr w:type="spellStart"/>
      <w:r w:rsidRPr="00831E82">
        <w:rPr>
          <w:lang w:val="en-US"/>
        </w:rPr>
        <w:t>etc</w:t>
      </w:r>
      <w:proofErr w:type="spellEnd"/>
      <w:r w:rsidRPr="00831E82">
        <w:rPr>
          <w:lang w:val="en-US"/>
        </w:rPr>
        <w:t>/</w:t>
      </w:r>
      <w:proofErr w:type="spellStart"/>
      <w:r w:rsidRPr="00831E82">
        <w:rPr>
          <w:lang w:val="en-US"/>
        </w:rPr>
        <w:t>sysconfig</w:t>
      </w:r>
      <w:proofErr w:type="spellEnd"/>
      <w:r w:rsidRPr="00831E82">
        <w:rPr>
          <w:lang w:val="en-US"/>
        </w:rPr>
        <w:t xml:space="preserve"> </w:t>
      </w:r>
      <w:proofErr w:type="spellStart"/>
      <w:r w:rsidRPr="00831E82">
        <w:rPr>
          <w:lang w:val="en-US"/>
        </w:rPr>
        <w:t>sysconfbackup</w:t>
      </w:r>
      <w:proofErr w:type="spellEnd"/>
      <w:r w:rsidRPr="00831E82">
        <w:rPr>
          <w:lang w:val="en-US"/>
        </w:rPr>
        <w:t xml:space="preserve"> &gt; </w:t>
      </w:r>
      <w:proofErr w:type="spellStart"/>
      <w:r w:rsidRPr="00831E82">
        <w:rPr>
          <w:lang w:val="en-US"/>
        </w:rPr>
        <w:t>backup.lst</w:t>
      </w:r>
      <w:proofErr w:type="spellEnd"/>
    </w:p>
    <w:p w14:paraId="213FC2F4" w14:textId="77777777" w:rsidR="00831E82" w:rsidRPr="00831E82" w:rsidRDefault="00831E82" w:rsidP="00831E82">
      <w:pPr>
        <w:pStyle w:val="Heading3"/>
        <w:rPr>
          <w:lang w:val="en-US"/>
        </w:rPr>
      </w:pPr>
      <w:r w:rsidRPr="00831E82">
        <w:rPr>
          <w:lang w:val="en-US"/>
        </w:rPr>
        <w:t>2.5.1.4</w:t>
      </w:r>
    </w:p>
    <w:p w14:paraId="394C8011" w14:textId="0EB88264" w:rsidR="00831E82" w:rsidRPr="00831E82" w:rsidRDefault="00831E82" w:rsidP="00831E82">
      <w:pPr>
        <w:rPr>
          <w:lang w:val="en-US"/>
        </w:rPr>
      </w:pPr>
      <w:r w:rsidRPr="00831E82">
        <w:rPr>
          <w:lang w:val="en-US"/>
        </w:rPr>
        <w:t>ls /</w:t>
      </w:r>
      <w:proofErr w:type="spellStart"/>
      <w:r w:rsidRPr="00831E82">
        <w:rPr>
          <w:lang w:val="en-US"/>
        </w:rPr>
        <w:t>usr</w:t>
      </w:r>
      <w:proofErr w:type="spellEnd"/>
      <w:r w:rsidRPr="00831E82">
        <w:rPr>
          <w:lang w:val="en-US"/>
        </w:rPr>
        <w:t xml:space="preserve">/share/doc | grep </w:t>
      </w:r>
      <w:proofErr w:type="spellStart"/>
      <w:r w:rsidRPr="00831E82">
        <w:rPr>
          <w:lang w:val="en-US"/>
        </w:rPr>
        <w:t>linux</w:t>
      </w:r>
      <w:proofErr w:type="spellEnd"/>
    </w:p>
    <w:p w14:paraId="46D9F167" w14:textId="77777777" w:rsidR="00831E82" w:rsidRPr="00831E82" w:rsidRDefault="00831E82" w:rsidP="00831E82">
      <w:pPr>
        <w:pStyle w:val="Heading3"/>
        <w:rPr>
          <w:lang w:val="en-US"/>
        </w:rPr>
      </w:pPr>
      <w:r w:rsidRPr="00831E82">
        <w:rPr>
          <w:lang w:val="en-US"/>
        </w:rPr>
        <w:t>2.5.1.6</w:t>
      </w:r>
    </w:p>
    <w:p w14:paraId="2EBD7880" w14:textId="4959056B" w:rsidR="00831E82" w:rsidRPr="00831E82" w:rsidRDefault="00831E82" w:rsidP="00831E82">
      <w:pPr>
        <w:rPr>
          <w:lang w:val="en-US"/>
        </w:rPr>
      </w:pPr>
      <w:proofErr w:type="spellStart"/>
      <w:r w:rsidRPr="00831E82">
        <w:rPr>
          <w:lang w:val="en-US"/>
        </w:rPr>
        <w:t>ps</w:t>
      </w:r>
      <w:proofErr w:type="spellEnd"/>
      <w:r w:rsidRPr="00831E82">
        <w:rPr>
          <w:lang w:val="en-US"/>
        </w:rPr>
        <w:t xml:space="preserve"> -e | grep gnome-session*</w:t>
      </w:r>
    </w:p>
    <w:p w14:paraId="35C4940E" w14:textId="77777777" w:rsidR="00831E82" w:rsidRPr="00831E82" w:rsidRDefault="00831E82" w:rsidP="00831E82">
      <w:pPr>
        <w:pStyle w:val="Heading3"/>
        <w:rPr>
          <w:lang w:val="en-US"/>
        </w:rPr>
      </w:pPr>
      <w:r w:rsidRPr="00831E82">
        <w:rPr>
          <w:lang w:val="en-US"/>
        </w:rPr>
        <w:t>2.5.2</w:t>
      </w:r>
    </w:p>
    <w:p w14:paraId="51709BFD" w14:textId="77777777" w:rsidR="00831E82" w:rsidRPr="00831E82" w:rsidRDefault="00831E82" w:rsidP="00831E82">
      <w:pPr>
        <w:rPr>
          <w:lang w:val="en-US"/>
        </w:rPr>
      </w:pPr>
      <w:r w:rsidRPr="00831E82">
        <w:rPr>
          <w:lang w:val="en-US"/>
        </w:rPr>
        <w:t>a:</w:t>
      </w:r>
    </w:p>
    <w:p w14:paraId="681D1239" w14:textId="30D5BF5E" w:rsidR="00831E82" w:rsidRPr="00831E82" w:rsidRDefault="00831E82" w:rsidP="00831E82">
      <w:pPr>
        <w:ind w:firstLine="720"/>
        <w:rPr>
          <w:lang w:val="en-US"/>
        </w:rPr>
      </w:pPr>
      <w:proofErr w:type="spellStart"/>
      <w:r w:rsidRPr="00831E82">
        <w:rPr>
          <w:lang w:val="en-US"/>
        </w:rPr>
        <w:t>sudo</w:t>
      </w:r>
      <w:proofErr w:type="spellEnd"/>
      <w:r w:rsidRPr="00831E82">
        <w:rPr>
          <w:lang w:val="en-US"/>
        </w:rPr>
        <w:t xml:space="preserve"> nano /root/.</w:t>
      </w:r>
      <w:proofErr w:type="spellStart"/>
      <w:r w:rsidRPr="00831E82">
        <w:rPr>
          <w:lang w:val="en-US"/>
        </w:rPr>
        <w:t>bashrc</w:t>
      </w:r>
      <w:proofErr w:type="spellEnd"/>
    </w:p>
    <w:p w14:paraId="3E510254" w14:textId="77777777" w:rsidR="00831E82" w:rsidRPr="00831E82" w:rsidRDefault="00831E82" w:rsidP="00831E82">
      <w:pPr>
        <w:rPr>
          <w:lang w:val="en-US"/>
        </w:rPr>
      </w:pPr>
      <w:r w:rsidRPr="00831E82">
        <w:rPr>
          <w:lang w:val="en-US"/>
        </w:rPr>
        <w:tab/>
        <w:t>echo "Welkom superman!"</w:t>
      </w:r>
    </w:p>
    <w:p w14:paraId="44D32064" w14:textId="77777777" w:rsidR="00831E82" w:rsidRPr="00831E82" w:rsidRDefault="00831E82" w:rsidP="00831E82">
      <w:pPr>
        <w:rPr>
          <w:lang w:val="en-US"/>
        </w:rPr>
      </w:pPr>
    </w:p>
    <w:p w14:paraId="728E67EE" w14:textId="77777777" w:rsidR="00831E82" w:rsidRPr="00831E82" w:rsidRDefault="00831E82" w:rsidP="00831E82">
      <w:pPr>
        <w:rPr>
          <w:lang w:val="en-US"/>
        </w:rPr>
      </w:pPr>
      <w:r w:rsidRPr="00831E82">
        <w:rPr>
          <w:lang w:val="en-US"/>
        </w:rPr>
        <w:t>b:</w:t>
      </w:r>
    </w:p>
    <w:p w14:paraId="5C35F9DD" w14:textId="77777777" w:rsidR="00831E82" w:rsidRPr="00831E82" w:rsidRDefault="00831E82" w:rsidP="00831E82">
      <w:pPr>
        <w:rPr>
          <w:lang w:val="en-US"/>
        </w:rPr>
      </w:pPr>
    </w:p>
    <w:p w14:paraId="1DBF7C69" w14:textId="77777777" w:rsidR="00831E82" w:rsidRPr="00831E82" w:rsidRDefault="00831E82" w:rsidP="00831E82">
      <w:pPr>
        <w:rPr>
          <w:lang w:val="en-US"/>
        </w:rPr>
      </w:pPr>
    </w:p>
    <w:p w14:paraId="56149BEA" w14:textId="77777777" w:rsidR="00831E82" w:rsidRPr="00831E82" w:rsidRDefault="00831E82" w:rsidP="00831E82">
      <w:pPr>
        <w:rPr>
          <w:lang w:val="en-US"/>
        </w:rPr>
      </w:pPr>
      <w:r w:rsidRPr="00831E82">
        <w:rPr>
          <w:lang w:val="en-US"/>
        </w:rPr>
        <w:t>c:</w:t>
      </w:r>
    </w:p>
    <w:p w14:paraId="6FAE3CB1" w14:textId="77777777" w:rsidR="00831E82" w:rsidRPr="00831E82" w:rsidRDefault="00831E82" w:rsidP="00831E82">
      <w:pPr>
        <w:rPr>
          <w:lang w:val="en-US"/>
        </w:rPr>
      </w:pPr>
      <w:r w:rsidRPr="00831E82">
        <w:rPr>
          <w:lang w:val="en-US"/>
        </w:rPr>
        <w:tab/>
      </w:r>
      <w:proofErr w:type="spellStart"/>
      <w:r w:rsidRPr="00831E82">
        <w:rPr>
          <w:lang w:val="en-US"/>
        </w:rPr>
        <w:t>sudo</w:t>
      </w:r>
      <w:proofErr w:type="spellEnd"/>
      <w:r w:rsidRPr="00831E82">
        <w:rPr>
          <w:lang w:val="en-US"/>
        </w:rPr>
        <w:t xml:space="preserve"> nano /</w:t>
      </w:r>
      <w:proofErr w:type="spellStart"/>
      <w:r w:rsidRPr="00831E82">
        <w:rPr>
          <w:lang w:val="en-US"/>
        </w:rPr>
        <w:t>etc</w:t>
      </w:r>
      <w:proofErr w:type="spellEnd"/>
      <w:r w:rsidRPr="00831E82">
        <w:rPr>
          <w:lang w:val="en-US"/>
        </w:rPr>
        <w:t>/environment</w:t>
      </w:r>
    </w:p>
    <w:p w14:paraId="0A5B4698" w14:textId="77777777" w:rsidR="00831E82" w:rsidRPr="00831E82" w:rsidRDefault="00831E82" w:rsidP="00831E82">
      <w:pPr>
        <w:rPr>
          <w:lang w:val="en-US"/>
        </w:rPr>
      </w:pPr>
      <w:r w:rsidRPr="00831E82">
        <w:rPr>
          <w:lang w:val="en-US"/>
        </w:rPr>
        <w:tab/>
      </w:r>
      <w:proofErr w:type="spellStart"/>
      <w:r w:rsidRPr="00831E82">
        <w:rPr>
          <w:lang w:val="en-US"/>
        </w:rPr>
        <w:t>pwsh</w:t>
      </w:r>
      <w:proofErr w:type="spellEnd"/>
      <w:r w:rsidRPr="00831E82">
        <w:rPr>
          <w:lang w:val="en-US"/>
        </w:rPr>
        <w:t>=/opt/</w:t>
      </w:r>
      <w:proofErr w:type="spellStart"/>
      <w:r w:rsidRPr="00831E82">
        <w:rPr>
          <w:lang w:val="en-US"/>
        </w:rPr>
        <w:t>microsoft</w:t>
      </w:r>
      <w:proofErr w:type="spellEnd"/>
      <w:r w:rsidRPr="00831E82">
        <w:rPr>
          <w:lang w:val="en-US"/>
        </w:rPr>
        <w:t>/</w:t>
      </w:r>
      <w:proofErr w:type="spellStart"/>
      <w:r w:rsidRPr="00831E82">
        <w:rPr>
          <w:lang w:val="en-US"/>
        </w:rPr>
        <w:t>powershell</w:t>
      </w:r>
      <w:proofErr w:type="spellEnd"/>
      <w:r w:rsidRPr="00831E82">
        <w:rPr>
          <w:lang w:val="en-US"/>
        </w:rPr>
        <w:t>/7</w:t>
      </w:r>
    </w:p>
    <w:p w14:paraId="6AAFE518" w14:textId="77777777" w:rsidR="00831E82" w:rsidRPr="00831E82" w:rsidRDefault="00831E82" w:rsidP="00831E82">
      <w:pPr>
        <w:rPr>
          <w:lang w:val="en-US"/>
        </w:rPr>
      </w:pPr>
    </w:p>
    <w:p w14:paraId="78F4CC8A" w14:textId="77777777" w:rsidR="00831E82" w:rsidRPr="00831E82" w:rsidRDefault="00831E82" w:rsidP="00831E82">
      <w:pPr>
        <w:rPr>
          <w:lang w:val="en-US"/>
        </w:rPr>
      </w:pPr>
      <w:r w:rsidRPr="00831E82">
        <w:rPr>
          <w:lang w:val="en-US"/>
        </w:rPr>
        <w:t xml:space="preserve">d: </w:t>
      </w:r>
    </w:p>
    <w:p w14:paraId="6257CFE1" w14:textId="77777777" w:rsidR="00831E82" w:rsidRPr="005073F8" w:rsidRDefault="00831E82" w:rsidP="00831E82">
      <w:pPr>
        <w:rPr>
          <w:lang w:val="en-US"/>
        </w:rPr>
      </w:pPr>
      <w:r w:rsidRPr="00831E82">
        <w:rPr>
          <w:lang w:val="en-US"/>
        </w:rPr>
        <w:tab/>
      </w:r>
      <w:r w:rsidRPr="005073F8">
        <w:rPr>
          <w:lang w:val="en-US"/>
        </w:rPr>
        <w:t>touch /</w:t>
      </w:r>
      <w:proofErr w:type="spellStart"/>
      <w:r w:rsidRPr="005073F8">
        <w:rPr>
          <w:lang w:val="en-US"/>
        </w:rPr>
        <w:t>etc</w:t>
      </w:r>
      <w:proofErr w:type="spellEnd"/>
      <w:r w:rsidRPr="005073F8">
        <w:rPr>
          <w:lang w:val="en-US"/>
        </w:rPr>
        <w:t>/</w:t>
      </w:r>
      <w:proofErr w:type="spellStart"/>
      <w:r w:rsidRPr="005073F8">
        <w:rPr>
          <w:lang w:val="en-US"/>
        </w:rPr>
        <w:t>skel</w:t>
      </w:r>
      <w:proofErr w:type="spellEnd"/>
      <w:r w:rsidRPr="005073F8">
        <w:rPr>
          <w:lang w:val="en-US"/>
        </w:rPr>
        <w:t>/todo.txt</w:t>
      </w:r>
    </w:p>
    <w:p w14:paraId="13158B78" w14:textId="3EF5E4C9" w:rsidR="00C644A7" w:rsidRPr="005073F8" w:rsidRDefault="00831E82" w:rsidP="00831E82">
      <w:pPr>
        <w:spacing w:after="200" w:line="276" w:lineRule="auto"/>
        <w:rPr>
          <w:lang w:val="en-US"/>
        </w:rPr>
      </w:pPr>
      <w:r w:rsidRPr="005073F8">
        <w:rPr>
          <w:lang w:val="en-US"/>
        </w:rPr>
        <w:br w:type="page"/>
      </w:r>
    </w:p>
    <w:p w14:paraId="124BE982" w14:textId="61E240D6" w:rsidR="00C644A7" w:rsidRDefault="00C644A7" w:rsidP="00C644A7">
      <w:pPr>
        <w:pStyle w:val="Heading1"/>
        <w:rPr>
          <w:lang w:val="en-US"/>
        </w:rPr>
      </w:pPr>
      <w:r>
        <w:rPr>
          <w:lang w:val="en-US"/>
        </w:rPr>
        <w:lastRenderedPageBreak/>
        <w:t>Week 3</w:t>
      </w:r>
    </w:p>
    <w:p w14:paraId="5C966CB8" w14:textId="3748B46D" w:rsidR="00411A41" w:rsidRPr="00411A41" w:rsidRDefault="00411A41" w:rsidP="00411A41">
      <w:pPr>
        <w:pStyle w:val="Heading2"/>
        <w:rPr>
          <w:lang w:val="en-US"/>
        </w:rPr>
      </w:pPr>
      <w:r>
        <w:rPr>
          <w:lang w:val="en-US"/>
        </w:rPr>
        <w:t>Windows</w:t>
      </w:r>
    </w:p>
    <w:p w14:paraId="149DAA34" w14:textId="0C96DA93" w:rsidR="00C644A7" w:rsidRPr="00C644A7" w:rsidRDefault="00C644A7" w:rsidP="00057FAE">
      <w:pPr>
        <w:rPr>
          <w:lang w:val="en-US"/>
        </w:rPr>
      </w:pPr>
      <w:r w:rsidRPr="002C780F">
        <w:rPr>
          <w:lang w:val="en-US"/>
        </w:rPr>
        <w:t>This command is used t</w:t>
      </w:r>
      <w:r>
        <w:rPr>
          <w:lang w:val="en-US"/>
        </w:rPr>
        <w:t>o sync the domain controllers with the main DC.</w:t>
      </w:r>
    </w:p>
    <w:p w14:paraId="08CD04F4" w14:textId="126700FD" w:rsidR="002C780F" w:rsidRPr="00831E82" w:rsidRDefault="00D758D8" w:rsidP="00057FAE">
      <w:pPr>
        <w:rPr>
          <w:lang w:val="en-US"/>
        </w:rPr>
      </w:pPr>
      <w:proofErr w:type="spellStart"/>
      <w:r w:rsidRPr="00831E82">
        <w:rPr>
          <w:lang w:val="en-US"/>
        </w:rPr>
        <w:t>Repadmin</w:t>
      </w:r>
      <w:proofErr w:type="spellEnd"/>
      <w:r w:rsidRPr="00831E82">
        <w:rPr>
          <w:lang w:val="en-US"/>
        </w:rPr>
        <w:t xml:space="preserve"> /</w:t>
      </w:r>
      <w:proofErr w:type="spellStart"/>
      <w:r w:rsidRPr="00831E82">
        <w:rPr>
          <w:lang w:val="en-US"/>
        </w:rPr>
        <w:t>syncall</w:t>
      </w:r>
      <w:proofErr w:type="spellEnd"/>
    </w:p>
    <w:p w14:paraId="64710A3D" w14:textId="77777777" w:rsidR="00C644A7" w:rsidRDefault="00C644A7" w:rsidP="00057FAE">
      <w:pPr>
        <w:rPr>
          <w:lang w:val="en-US"/>
        </w:rPr>
      </w:pPr>
    </w:p>
    <w:p w14:paraId="12006F44" w14:textId="18B1EE7A" w:rsidR="00C644A7" w:rsidRDefault="00C644A7" w:rsidP="00057FAE">
      <w:pPr>
        <w:rPr>
          <w:lang w:val="en-US"/>
        </w:rPr>
      </w:pPr>
      <w:r>
        <w:rPr>
          <w:lang w:val="en-US"/>
        </w:rPr>
        <w:t>This command is used to disable ipv6 on an interface</w:t>
      </w:r>
    </w:p>
    <w:p w14:paraId="74A205A3" w14:textId="77777777" w:rsidR="00055E20" w:rsidRDefault="00604931" w:rsidP="00057FAE">
      <w:pPr>
        <w:rPr>
          <w:lang w:val="en-US"/>
        </w:rPr>
      </w:pPr>
      <w:r>
        <w:rPr>
          <w:lang w:val="en-US"/>
        </w:rPr>
        <w:t>Disable-</w:t>
      </w:r>
      <w:proofErr w:type="spellStart"/>
      <w:r>
        <w:rPr>
          <w:lang w:val="en-US"/>
        </w:rPr>
        <w:t>NetAdapterBinding</w:t>
      </w:r>
      <w:proofErr w:type="spellEnd"/>
      <w:r>
        <w:rPr>
          <w:lang w:val="en-US"/>
        </w:rPr>
        <w:t xml:space="preserve"> -Name “</w:t>
      </w:r>
      <w:r w:rsidR="00C644A7">
        <w:rPr>
          <w:i/>
          <w:iCs/>
          <w:lang w:val="en-US"/>
        </w:rPr>
        <w:t>interface name</w:t>
      </w:r>
      <w:r w:rsidR="00C644A7">
        <w:rPr>
          <w:lang w:val="en-US"/>
        </w:rPr>
        <w:t>” -</w:t>
      </w:r>
      <w:proofErr w:type="spellStart"/>
      <w:r w:rsidR="00C644A7">
        <w:rPr>
          <w:lang w:val="en-US"/>
        </w:rPr>
        <w:t>componentID</w:t>
      </w:r>
      <w:proofErr w:type="spellEnd"/>
      <w:r w:rsidR="00C644A7">
        <w:rPr>
          <w:lang w:val="en-US"/>
        </w:rPr>
        <w:t xml:space="preserve"> ms_tcpip6</w:t>
      </w:r>
    </w:p>
    <w:p w14:paraId="711548B0" w14:textId="77777777" w:rsidR="00055E20" w:rsidRDefault="00055E20" w:rsidP="00057FAE">
      <w:pPr>
        <w:rPr>
          <w:lang w:val="en-US"/>
        </w:rPr>
      </w:pPr>
    </w:p>
    <w:p w14:paraId="475E9BB9" w14:textId="0D1D8259" w:rsidR="0055342F" w:rsidRDefault="0055342F" w:rsidP="00057FAE">
      <w:pPr>
        <w:rPr>
          <w:lang w:val="en-US"/>
        </w:rPr>
      </w:pPr>
      <w:r>
        <w:rPr>
          <w:lang w:val="en-US"/>
        </w:rPr>
        <w:t>This command is used to import users in active directory</w:t>
      </w:r>
      <w:r w:rsidR="007000CA">
        <w:rPr>
          <w:lang w:val="en-US"/>
        </w:rPr>
        <w:t xml:space="preserve"> (-k makes sure that the import process doesn’t stop when </w:t>
      </w:r>
      <w:proofErr w:type="spellStart"/>
      <w:r w:rsidR="007000CA">
        <w:rPr>
          <w:lang w:val="en-US"/>
        </w:rPr>
        <w:t>a</w:t>
      </w:r>
      <w:proofErr w:type="spellEnd"/>
      <w:r w:rsidR="007000CA">
        <w:rPr>
          <w:lang w:val="en-US"/>
        </w:rPr>
        <w:t xml:space="preserve"> error occurs)</w:t>
      </w:r>
    </w:p>
    <w:p w14:paraId="7970C8D2" w14:textId="77777777" w:rsidR="00B00183" w:rsidRDefault="005D3C00" w:rsidP="00057FAE">
      <w:pPr>
        <w:rPr>
          <w:lang w:val="en-US"/>
        </w:rPr>
      </w:pPr>
      <w:proofErr w:type="spellStart"/>
      <w:r>
        <w:rPr>
          <w:lang w:val="en-US"/>
        </w:rPr>
        <w:t>Csvde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-k -v -f </w:t>
      </w:r>
      <w:r w:rsidR="0055342F">
        <w:rPr>
          <w:lang w:val="en-US"/>
        </w:rPr>
        <w:t>“</w:t>
      </w:r>
      <w:r w:rsidR="0055342F">
        <w:rPr>
          <w:i/>
          <w:iCs/>
          <w:lang w:val="en-US"/>
        </w:rPr>
        <w:t>filename</w:t>
      </w:r>
      <w:r w:rsidR="0055342F">
        <w:rPr>
          <w:lang w:val="en-US"/>
        </w:rPr>
        <w:t>”</w:t>
      </w:r>
    </w:p>
    <w:p w14:paraId="49340CC6" w14:textId="1E35F8E9" w:rsidR="00AA1C7B" w:rsidRDefault="00AA1C7B" w:rsidP="00057FAE">
      <w:pPr>
        <w:rPr>
          <w:lang w:val="en-US"/>
        </w:rPr>
      </w:pPr>
      <w:proofErr w:type="spellStart"/>
      <w:r>
        <w:rPr>
          <w:lang w:val="en-US"/>
        </w:rPr>
        <w:t>Ldifde</w:t>
      </w:r>
      <w:proofErr w:type="spellEnd"/>
      <w:r>
        <w:rPr>
          <w:lang w:val="en-US"/>
        </w:rPr>
        <w:t xml:space="preserve"> -I -k -v -f “</w:t>
      </w:r>
      <w:r>
        <w:rPr>
          <w:i/>
          <w:iCs/>
          <w:lang w:val="en-US"/>
        </w:rPr>
        <w:t>filename</w:t>
      </w:r>
      <w:r>
        <w:rPr>
          <w:lang w:val="en-US"/>
        </w:rPr>
        <w:t>”</w:t>
      </w:r>
    </w:p>
    <w:p w14:paraId="33E22ABF" w14:textId="77777777" w:rsidR="00411A41" w:rsidRDefault="00411A41" w:rsidP="00057FAE">
      <w:pPr>
        <w:rPr>
          <w:lang w:val="en-US"/>
        </w:rPr>
      </w:pPr>
    </w:p>
    <w:p w14:paraId="02356C66" w14:textId="3FFC51D7" w:rsidR="00411A41" w:rsidRDefault="005073F8" w:rsidP="00057FAE">
      <w:pPr>
        <w:rPr>
          <w:lang w:val="en-US"/>
        </w:rPr>
      </w:pPr>
      <w:r>
        <w:rPr>
          <w:lang w:val="en-US"/>
        </w:rPr>
        <w:t xml:space="preserve">Import users from CSV using </w:t>
      </w:r>
      <w:proofErr w:type="spellStart"/>
      <w:r>
        <w:rPr>
          <w:lang w:val="en-US"/>
        </w:rPr>
        <w:t>powershell</w:t>
      </w:r>
      <w:proofErr w:type="spellEnd"/>
    </w:p>
    <w:p w14:paraId="1D4CCF1E" w14:textId="49329AEB" w:rsidR="005073F8" w:rsidRDefault="005073F8" w:rsidP="00057FAE">
      <w:pPr>
        <w:rPr>
          <w:lang w:val="en-US"/>
        </w:rPr>
      </w:pPr>
      <w:r>
        <w:rPr>
          <w:lang w:val="en-US"/>
        </w:rPr>
        <w:t>Note: you have to make sure that the tool</w:t>
      </w:r>
      <w:r w:rsidR="00EA4A33">
        <w:rPr>
          <w:lang w:val="en-US"/>
        </w:rPr>
        <w:t xml:space="preserve"> </w:t>
      </w:r>
      <w:proofErr w:type="spellStart"/>
      <w:r w:rsidR="00EA4A33">
        <w:rPr>
          <w:lang w:val="en-US"/>
        </w:rPr>
        <w:t>rsat</w:t>
      </w:r>
      <w:proofErr w:type="spellEnd"/>
      <w:r w:rsidR="00EA4A33">
        <w:rPr>
          <w:lang w:val="en-US"/>
        </w:rPr>
        <w:t>-adds has been installed using the command</w:t>
      </w:r>
      <w:r w:rsidR="00EA4A33">
        <w:rPr>
          <w:lang w:val="en-US"/>
        </w:rPr>
        <w:br/>
      </w:r>
      <w:r w:rsidR="00EA4A33" w:rsidRPr="00EA4A33">
        <w:rPr>
          <w:lang w:val="en-US"/>
        </w:rPr>
        <w:t>Install-</w:t>
      </w:r>
      <w:proofErr w:type="spellStart"/>
      <w:r w:rsidR="00EA4A33" w:rsidRPr="00EA4A33">
        <w:rPr>
          <w:lang w:val="en-US"/>
        </w:rPr>
        <w:t>WindowsFeature</w:t>
      </w:r>
      <w:proofErr w:type="spellEnd"/>
      <w:r w:rsidR="00EA4A33" w:rsidRPr="00EA4A33">
        <w:rPr>
          <w:lang w:val="en-US"/>
        </w:rPr>
        <w:t xml:space="preserve"> </w:t>
      </w:r>
      <w:proofErr w:type="spellStart"/>
      <w:r w:rsidR="00EA4A33" w:rsidRPr="00EA4A33">
        <w:rPr>
          <w:lang w:val="en-US"/>
        </w:rPr>
        <w:t>rsat</w:t>
      </w:r>
      <w:proofErr w:type="spellEnd"/>
      <w:r w:rsidR="00EA4A33" w:rsidRPr="00EA4A33">
        <w:rPr>
          <w:lang w:val="en-US"/>
        </w:rPr>
        <w:t>-adds</w:t>
      </w:r>
    </w:p>
    <w:p w14:paraId="261B77B6" w14:textId="65E1BC2B" w:rsidR="005073F8" w:rsidRDefault="005073F8" w:rsidP="00057FAE">
      <w:pPr>
        <w:rPr>
          <w:lang w:val="en-US"/>
        </w:rPr>
      </w:pPr>
      <w:r w:rsidRPr="005073F8">
        <w:rPr>
          <w:lang w:val="en-US"/>
        </w:rPr>
        <w:t>Import-Csv "C:\Users\Administrator\Desktop\BIPL_Users\BIPL_Users\patienten5.csv"| New-</w:t>
      </w:r>
      <w:proofErr w:type="spellStart"/>
      <w:r w:rsidRPr="005073F8">
        <w:rPr>
          <w:lang w:val="en-US"/>
        </w:rPr>
        <w:t>ADUser</w:t>
      </w:r>
      <w:proofErr w:type="spellEnd"/>
    </w:p>
    <w:p w14:paraId="2A83CAD5" w14:textId="77777777" w:rsidR="00411A41" w:rsidRDefault="00411A41" w:rsidP="00057FAE">
      <w:pPr>
        <w:rPr>
          <w:lang w:val="en-US"/>
        </w:rPr>
      </w:pPr>
    </w:p>
    <w:p w14:paraId="56A6957F" w14:textId="356B2683" w:rsidR="00EA4A33" w:rsidRDefault="009F0D74" w:rsidP="00057FAE">
      <w:pPr>
        <w:rPr>
          <w:lang w:val="en-US"/>
        </w:rPr>
      </w:pPr>
      <w:r>
        <w:rPr>
          <w:lang w:val="en-US"/>
        </w:rPr>
        <w:t>To lookup for users that didn’t change their password in x amount of days</w:t>
      </w:r>
    </w:p>
    <w:p w14:paraId="2B867339" w14:textId="70145A55" w:rsidR="009F0D74" w:rsidRDefault="009F0D74" w:rsidP="00057FAE">
      <w:pPr>
        <w:rPr>
          <w:lang w:val="en-US"/>
        </w:rPr>
      </w:pPr>
      <w:proofErr w:type="spellStart"/>
      <w:r>
        <w:rPr>
          <w:lang w:val="en-US"/>
        </w:rPr>
        <w:t>Dsquery</w:t>
      </w:r>
      <w:proofErr w:type="spellEnd"/>
      <w:r>
        <w:rPr>
          <w:lang w:val="en-US"/>
        </w:rPr>
        <w:t xml:space="preserve"> user -</w:t>
      </w:r>
      <w:proofErr w:type="spellStart"/>
      <w:r>
        <w:rPr>
          <w:lang w:val="en-US"/>
        </w:rPr>
        <w:t>stalepwd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days</w:t>
      </w:r>
    </w:p>
    <w:p w14:paraId="6EFBCBCB" w14:textId="77777777" w:rsidR="009F0D74" w:rsidRDefault="009F0D74" w:rsidP="00057FAE">
      <w:pPr>
        <w:rPr>
          <w:lang w:val="en-US"/>
        </w:rPr>
      </w:pPr>
    </w:p>
    <w:p w14:paraId="02582126" w14:textId="245027FA" w:rsidR="00C503D4" w:rsidRDefault="00C503D4" w:rsidP="00057FAE">
      <w:pPr>
        <w:rPr>
          <w:lang w:val="en-US"/>
        </w:rPr>
      </w:pPr>
      <w:r>
        <w:rPr>
          <w:lang w:val="en-US"/>
        </w:rPr>
        <w:t>To lookup for users that hasn’t been active for x amount of days</w:t>
      </w:r>
    </w:p>
    <w:p w14:paraId="3B2F6947" w14:textId="0DBBD499" w:rsidR="00C503D4" w:rsidRDefault="00C503D4" w:rsidP="00057FAE">
      <w:pPr>
        <w:rPr>
          <w:lang w:val="en-US"/>
        </w:rPr>
      </w:pPr>
      <w:proofErr w:type="spellStart"/>
      <w:r>
        <w:rPr>
          <w:lang w:val="en-US"/>
        </w:rPr>
        <w:t>Dsquery</w:t>
      </w:r>
      <w:proofErr w:type="spellEnd"/>
      <w:r>
        <w:rPr>
          <w:lang w:val="en-US"/>
        </w:rPr>
        <w:t xml:space="preserve"> user </w:t>
      </w:r>
      <w:r w:rsidR="0003711D">
        <w:rPr>
          <w:lang w:val="en-US"/>
        </w:rPr>
        <w:t xml:space="preserve">-inactive </w:t>
      </w:r>
      <w:r w:rsidR="0003711D">
        <w:rPr>
          <w:i/>
          <w:iCs/>
          <w:lang w:val="en-US"/>
        </w:rPr>
        <w:t>days</w:t>
      </w:r>
    </w:p>
    <w:p w14:paraId="5F7CB249" w14:textId="77777777" w:rsidR="0003711D" w:rsidRDefault="0003711D" w:rsidP="00057FAE">
      <w:pPr>
        <w:rPr>
          <w:lang w:val="en-US"/>
        </w:rPr>
      </w:pPr>
    </w:p>
    <w:p w14:paraId="77CE3DDD" w14:textId="2EB390B0" w:rsidR="00905F7A" w:rsidRDefault="00905F7A" w:rsidP="00057FAE">
      <w:pPr>
        <w:rPr>
          <w:lang w:val="en-US"/>
        </w:rPr>
      </w:pPr>
      <w:r>
        <w:rPr>
          <w:lang w:val="en-US"/>
        </w:rPr>
        <w:t>To lookup for users that are disabled in AD</w:t>
      </w:r>
    </w:p>
    <w:p w14:paraId="03E554C1" w14:textId="14084F5C" w:rsidR="00905F7A" w:rsidRDefault="00905F7A" w:rsidP="00057FAE">
      <w:pPr>
        <w:rPr>
          <w:lang w:val="en-US"/>
        </w:rPr>
      </w:pPr>
      <w:proofErr w:type="spellStart"/>
      <w:r>
        <w:rPr>
          <w:lang w:val="en-US"/>
        </w:rPr>
        <w:t>Dsquery</w:t>
      </w:r>
      <w:proofErr w:type="spellEnd"/>
      <w:r>
        <w:rPr>
          <w:lang w:val="en-US"/>
        </w:rPr>
        <w:t xml:space="preserve"> user -disabled</w:t>
      </w:r>
    </w:p>
    <w:p w14:paraId="2EB94B9E" w14:textId="53D70DD9" w:rsidR="00905F7A" w:rsidRDefault="00905F7A" w:rsidP="00057FAE">
      <w:pPr>
        <w:rPr>
          <w:lang w:val="en-US"/>
        </w:rPr>
      </w:pPr>
      <w:r>
        <w:rPr>
          <w:lang w:val="en-US"/>
        </w:rPr>
        <w:t xml:space="preserve">Note: this command shows only 100 </w:t>
      </w:r>
      <w:r w:rsidR="0093583F">
        <w:rPr>
          <w:lang w:val="en-US"/>
        </w:rPr>
        <w:t>records, if you prefer to show all the matching users, use the parameter “–limit 0”</w:t>
      </w:r>
    </w:p>
    <w:p w14:paraId="4EF60620" w14:textId="1AB40CAE" w:rsidR="0093583F" w:rsidRDefault="00A50485" w:rsidP="00057FAE">
      <w:pPr>
        <w:rPr>
          <w:lang w:val="en-US"/>
        </w:rPr>
      </w:pPr>
      <w:r>
        <w:rPr>
          <w:lang w:val="en-US"/>
        </w:rPr>
        <w:t xml:space="preserve">To move matching record to a file use the </w:t>
      </w:r>
      <w:r w:rsidR="00EF6EF9">
        <w:rPr>
          <w:lang w:val="en-US"/>
        </w:rPr>
        <w:t>command &gt; “</w:t>
      </w:r>
      <w:r w:rsidR="00EF6EF9">
        <w:rPr>
          <w:i/>
          <w:iCs/>
          <w:lang w:val="en-US"/>
        </w:rPr>
        <w:t>filename</w:t>
      </w:r>
      <w:r w:rsidR="00EF6EF9">
        <w:rPr>
          <w:lang w:val="en-US"/>
        </w:rPr>
        <w:t>” to the end of the command</w:t>
      </w:r>
    </w:p>
    <w:p w14:paraId="14922C51" w14:textId="77777777" w:rsidR="00EF6EF9" w:rsidRDefault="00EF6EF9" w:rsidP="00057FAE">
      <w:pPr>
        <w:rPr>
          <w:lang w:val="en-US"/>
        </w:rPr>
      </w:pPr>
    </w:p>
    <w:p w14:paraId="47CB914D" w14:textId="41DACFAC" w:rsidR="00EF6EF9" w:rsidRDefault="008F177F" w:rsidP="00057FAE">
      <w:pPr>
        <w:rPr>
          <w:lang w:val="en-US"/>
        </w:rPr>
      </w:pPr>
      <w:r>
        <w:rPr>
          <w:lang w:val="en-US"/>
        </w:rPr>
        <w:t xml:space="preserve">To lookup for disabled users in specific OU and enable them and give the users </w:t>
      </w:r>
      <w:r w:rsidR="000E7583">
        <w:rPr>
          <w:lang w:val="en-US"/>
        </w:rPr>
        <w:t>temporary password</w:t>
      </w:r>
    </w:p>
    <w:p w14:paraId="3AC0D3BA" w14:textId="4BBA825A" w:rsidR="006F023E" w:rsidRPr="00EF6EF9" w:rsidRDefault="006F023E" w:rsidP="00057FAE">
      <w:pPr>
        <w:rPr>
          <w:lang w:val="en-US"/>
        </w:rPr>
      </w:pPr>
      <w:proofErr w:type="spellStart"/>
      <w:r w:rsidRPr="006F023E">
        <w:rPr>
          <w:lang w:val="en-US"/>
        </w:rPr>
        <w:t>dsquery</w:t>
      </w:r>
      <w:proofErr w:type="spellEnd"/>
      <w:r w:rsidRPr="006F023E">
        <w:rPr>
          <w:lang w:val="en-US"/>
        </w:rPr>
        <w:t xml:space="preserve"> user OU=</w:t>
      </w:r>
      <w:r w:rsidR="00D77D1F">
        <w:rPr>
          <w:i/>
          <w:iCs/>
          <w:lang w:val="en-US"/>
        </w:rPr>
        <w:t>the-OU</w:t>
      </w:r>
      <w:r w:rsidRPr="006F023E">
        <w:rPr>
          <w:lang w:val="en-US"/>
        </w:rPr>
        <w:t>,DC=</w:t>
      </w:r>
      <w:r w:rsidR="00D77D1F">
        <w:rPr>
          <w:i/>
          <w:iCs/>
          <w:lang w:val="en-US"/>
        </w:rPr>
        <w:t>your-</w:t>
      </w:r>
      <w:proofErr w:type="spellStart"/>
      <w:r w:rsidR="00D77D1F">
        <w:rPr>
          <w:i/>
          <w:iCs/>
          <w:lang w:val="en-US"/>
        </w:rPr>
        <w:t>domain</w:t>
      </w:r>
      <w:r w:rsidRPr="006F023E">
        <w:rPr>
          <w:lang w:val="en-US"/>
        </w:rPr>
        <w:t>,DC</w:t>
      </w:r>
      <w:proofErr w:type="spellEnd"/>
      <w:r w:rsidRPr="006F023E">
        <w:rPr>
          <w:lang w:val="en-US"/>
        </w:rPr>
        <w:t>=local -disabled</w:t>
      </w:r>
      <w:r w:rsidR="00CC3488">
        <w:rPr>
          <w:lang w:val="en-US"/>
        </w:rPr>
        <w:t xml:space="preserve"> -limit 0</w:t>
      </w:r>
      <w:r w:rsidRPr="006F023E">
        <w:rPr>
          <w:lang w:val="en-US"/>
        </w:rPr>
        <w:t xml:space="preserve"> | </w:t>
      </w:r>
      <w:proofErr w:type="spellStart"/>
      <w:r w:rsidRPr="006F023E">
        <w:rPr>
          <w:lang w:val="en-US"/>
        </w:rPr>
        <w:t>dsmod</w:t>
      </w:r>
      <w:proofErr w:type="spellEnd"/>
      <w:r w:rsidRPr="006F023E">
        <w:rPr>
          <w:lang w:val="en-US"/>
        </w:rPr>
        <w:t xml:space="preserve"> user -</w:t>
      </w:r>
      <w:proofErr w:type="spellStart"/>
      <w:r w:rsidRPr="006F023E">
        <w:rPr>
          <w:lang w:val="en-US"/>
        </w:rPr>
        <w:t>pwd</w:t>
      </w:r>
      <w:proofErr w:type="spellEnd"/>
      <w:r w:rsidRPr="006F023E">
        <w:rPr>
          <w:lang w:val="en-US"/>
        </w:rPr>
        <w:t xml:space="preserve"> Pa$$w0rd -disabled no</w:t>
      </w:r>
    </w:p>
    <w:p w14:paraId="5A6AB3EB" w14:textId="36BDBD76" w:rsidR="00A50485" w:rsidRPr="0003711D" w:rsidRDefault="00874A4B" w:rsidP="00874A4B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1F7C1F99" w14:textId="77777777" w:rsidR="00411A41" w:rsidRDefault="00411A41" w:rsidP="00411A41">
      <w:pPr>
        <w:pStyle w:val="Heading2"/>
        <w:rPr>
          <w:lang w:val="en-US"/>
        </w:rPr>
      </w:pPr>
      <w:r>
        <w:rPr>
          <w:lang w:val="en-US"/>
        </w:rPr>
        <w:lastRenderedPageBreak/>
        <w:t>Linux</w:t>
      </w:r>
    </w:p>
    <w:p w14:paraId="3824D1D3" w14:textId="77777777" w:rsidR="00FC1C80" w:rsidRDefault="00FC1C80" w:rsidP="00057FAE">
      <w:pPr>
        <w:rPr>
          <w:lang w:val="en-US"/>
        </w:rPr>
      </w:pPr>
      <w:r>
        <w:rPr>
          <w:lang w:val="en-US"/>
        </w:rPr>
        <w:t xml:space="preserve">To create a new group 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use the command</w:t>
      </w:r>
    </w:p>
    <w:p w14:paraId="2C6CD0EB" w14:textId="0000009F" w:rsidR="00FC1C80" w:rsidRDefault="00FC1C80" w:rsidP="00057FAE">
      <w:pPr>
        <w:rPr>
          <w:lang w:val="en-US"/>
        </w:rPr>
      </w:pPr>
      <w:proofErr w:type="spellStart"/>
      <w:r>
        <w:rPr>
          <w:lang w:val="en-US"/>
        </w:rPr>
        <w:t>Groupadd</w:t>
      </w:r>
      <w:proofErr w:type="spellEnd"/>
    </w:p>
    <w:p w14:paraId="04357129" w14:textId="77777777" w:rsidR="000942B7" w:rsidRDefault="000942B7" w:rsidP="00057FAE">
      <w:pPr>
        <w:rPr>
          <w:lang w:val="en-US"/>
        </w:rPr>
      </w:pPr>
    </w:p>
    <w:p w14:paraId="611CC15B" w14:textId="4676B00E" w:rsidR="000942B7" w:rsidRDefault="000942B7" w:rsidP="00057FAE">
      <w:pPr>
        <w:rPr>
          <w:lang w:val="en-US"/>
        </w:rPr>
      </w:pPr>
      <w:r>
        <w:rPr>
          <w:lang w:val="en-US"/>
        </w:rPr>
        <w:t>To delete a user completely</w:t>
      </w:r>
    </w:p>
    <w:p w14:paraId="4F1E36E8" w14:textId="0DD0A1E0" w:rsidR="000942B7" w:rsidRDefault="000942B7" w:rsidP="00057FAE">
      <w:pPr>
        <w:rPr>
          <w:lang w:val="en-US"/>
        </w:rPr>
      </w:pPr>
      <w:proofErr w:type="spellStart"/>
      <w:r w:rsidRPr="000942B7">
        <w:rPr>
          <w:lang w:val="en-US"/>
        </w:rPr>
        <w:t>sudo</w:t>
      </w:r>
      <w:proofErr w:type="spellEnd"/>
      <w:r w:rsidRPr="000942B7">
        <w:rPr>
          <w:lang w:val="en-US"/>
        </w:rPr>
        <w:t xml:space="preserve"> </w:t>
      </w:r>
      <w:proofErr w:type="spellStart"/>
      <w:r w:rsidRPr="000942B7">
        <w:rPr>
          <w:lang w:val="en-US"/>
        </w:rPr>
        <w:t>userdel</w:t>
      </w:r>
      <w:proofErr w:type="spellEnd"/>
      <w:r w:rsidRPr="000942B7">
        <w:rPr>
          <w:lang w:val="en-US"/>
        </w:rPr>
        <w:t xml:space="preserve"> -r</w:t>
      </w:r>
    </w:p>
    <w:p w14:paraId="69FDF787" w14:textId="77777777" w:rsidR="000942B7" w:rsidRDefault="000942B7" w:rsidP="00057FAE">
      <w:pPr>
        <w:rPr>
          <w:lang w:val="en-US"/>
        </w:rPr>
      </w:pPr>
    </w:p>
    <w:p w14:paraId="626B0610" w14:textId="1F5EFBC6" w:rsidR="000942B7" w:rsidRDefault="000942B7" w:rsidP="00057FAE">
      <w:pPr>
        <w:rPr>
          <w:lang w:val="en-US"/>
        </w:rPr>
      </w:pPr>
      <w:r>
        <w:rPr>
          <w:lang w:val="en-US"/>
        </w:rPr>
        <w:t>to change the policy for user password expiration</w:t>
      </w:r>
    </w:p>
    <w:p w14:paraId="4E9BC27B" w14:textId="54EC596F" w:rsidR="000942B7" w:rsidRDefault="000942B7" w:rsidP="00057FAE">
      <w:pPr>
        <w:rPr>
          <w:lang w:val="en-US"/>
        </w:rPr>
      </w:pPr>
      <w:proofErr w:type="spellStart"/>
      <w:r>
        <w:rPr>
          <w:lang w:val="en-US"/>
        </w:rPr>
        <w:t>chage</w:t>
      </w:r>
      <w:proofErr w:type="spellEnd"/>
      <w:r>
        <w:rPr>
          <w:lang w:val="en-US"/>
        </w:rPr>
        <w:t xml:space="preserve"> -m 1 -M 40 </w:t>
      </w:r>
      <w:r w:rsidR="00233C22">
        <w:rPr>
          <w:lang w:val="en-US"/>
        </w:rPr>
        <w:t xml:space="preserve">-I 1 -W 7 </w:t>
      </w:r>
      <w:r w:rsidR="00233C22">
        <w:rPr>
          <w:i/>
          <w:iCs/>
          <w:lang w:val="en-US"/>
        </w:rPr>
        <w:t>username</w:t>
      </w:r>
    </w:p>
    <w:p w14:paraId="6A5DA890" w14:textId="00D9A7D7" w:rsidR="002C6F3A" w:rsidRDefault="002C6F3A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39089250" w14:textId="18E15388" w:rsidR="00233C22" w:rsidRPr="00233C22" w:rsidRDefault="00892349" w:rsidP="00892349">
      <w:pPr>
        <w:pStyle w:val="Heading1"/>
        <w:rPr>
          <w:lang w:val="en-US"/>
        </w:rPr>
      </w:pPr>
      <w:r>
        <w:rPr>
          <w:lang w:val="en-US"/>
        </w:rPr>
        <w:lastRenderedPageBreak/>
        <w:t>Week 4</w:t>
      </w:r>
    </w:p>
    <w:p w14:paraId="3A467C22" w14:textId="77777777" w:rsidR="00892349" w:rsidRDefault="00892349" w:rsidP="00892349">
      <w:pPr>
        <w:pStyle w:val="Heading2"/>
        <w:rPr>
          <w:lang w:val="en-US"/>
        </w:rPr>
      </w:pPr>
      <w:r>
        <w:rPr>
          <w:lang w:val="en-US"/>
        </w:rPr>
        <w:t>Windows</w:t>
      </w:r>
    </w:p>
    <w:p w14:paraId="6B8E1605" w14:textId="29A54E78" w:rsidR="00892349" w:rsidRPr="00892349" w:rsidRDefault="00892349" w:rsidP="00892349">
      <w:pPr>
        <w:rPr>
          <w:lang w:val="en-US"/>
        </w:rPr>
      </w:pPr>
      <w:r>
        <w:rPr>
          <w:lang w:val="en-US"/>
        </w:rPr>
        <w:t xml:space="preserve">This command </w:t>
      </w:r>
      <w:r w:rsidR="006D00A9">
        <w:rPr>
          <w:lang w:val="en-US"/>
        </w:rPr>
        <w:t xml:space="preserve">grants access to a new group to a share with the specified </w:t>
      </w:r>
      <w:proofErr w:type="spellStart"/>
      <w:r w:rsidR="006D00A9">
        <w:rPr>
          <w:lang w:val="en-US"/>
        </w:rPr>
        <w:t>premissions</w:t>
      </w:r>
      <w:proofErr w:type="spellEnd"/>
    </w:p>
    <w:p w14:paraId="77D098AF" w14:textId="37D2DF6A" w:rsidR="006D00A9" w:rsidRDefault="00892349" w:rsidP="00892349">
      <w:pPr>
        <w:rPr>
          <w:lang w:val="en-US"/>
        </w:rPr>
      </w:pPr>
      <w:r w:rsidRPr="00892349">
        <w:rPr>
          <w:lang w:val="en-US"/>
        </w:rPr>
        <w:t>Grant-</w:t>
      </w:r>
      <w:proofErr w:type="spellStart"/>
      <w:r w:rsidRPr="00892349">
        <w:rPr>
          <w:lang w:val="en-US"/>
        </w:rPr>
        <w:t>SmbShareAccess</w:t>
      </w:r>
      <w:proofErr w:type="spellEnd"/>
      <w:r w:rsidRPr="00892349">
        <w:rPr>
          <w:lang w:val="en-US"/>
        </w:rPr>
        <w:t xml:space="preserve"> -Name "Shared folder" -</w:t>
      </w:r>
      <w:proofErr w:type="spellStart"/>
      <w:r w:rsidRPr="00892349">
        <w:rPr>
          <w:lang w:val="en-US"/>
        </w:rPr>
        <w:t>AccountName</w:t>
      </w:r>
      <w:proofErr w:type="spellEnd"/>
      <w:r w:rsidRPr="00892349">
        <w:rPr>
          <w:lang w:val="en-US"/>
        </w:rPr>
        <w:t xml:space="preserve"> "</w:t>
      </w:r>
      <w:r w:rsidR="00B661E7" w:rsidRPr="000308C3">
        <w:rPr>
          <w:i/>
          <w:iCs/>
          <w:lang w:val="en-US"/>
        </w:rPr>
        <w:t>Account Name</w:t>
      </w:r>
      <w:r w:rsidRPr="00892349">
        <w:rPr>
          <w:lang w:val="en-US"/>
        </w:rPr>
        <w:t>"</w:t>
      </w:r>
      <w:r>
        <w:rPr>
          <w:lang w:val="en-US"/>
        </w:rPr>
        <w:t xml:space="preserve"> </w:t>
      </w:r>
      <w:r w:rsidRPr="00892349">
        <w:rPr>
          <w:lang w:val="en-US"/>
        </w:rPr>
        <w:t>-</w:t>
      </w:r>
      <w:proofErr w:type="spellStart"/>
      <w:r w:rsidRPr="00892349">
        <w:rPr>
          <w:lang w:val="en-US"/>
        </w:rPr>
        <w:t>AccessRight</w:t>
      </w:r>
      <w:proofErr w:type="spellEnd"/>
      <w:r w:rsidRPr="00892349">
        <w:rPr>
          <w:lang w:val="en-US"/>
        </w:rPr>
        <w:t xml:space="preserve"> Full -Force</w:t>
      </w:r>
    </w:p>
    <w:p w14:paraId="443C03EC" w14:textId="77777777" w:rsidR="006D00A9" w:rsidRDefault="006D00A9" w:rsidP="00892349">
      <w:pPr>
        <w:rPr>
          <w:lang w:val="en-US"/>
        </w:rPr>
      </w:pPr>
    </w:p>
    <w:p w14:paraId="67E8DDA3" w14:textId="77777777" w:rsidR="00B661E7" w:rsidRDefault="006D00A9" w:rsidP="00892349">
      <w:pPr>
        <w:rPr>
          <w:lang w:val="en-US"/>
        </w:rPr>
      </w:pPr>
      <w:r>
        <w:rPr>
          <w:lang w:val="en-US"/>
        </w:rPr>
        <w:t>This command revokes access to a share</w:t>
      </w:r>
    </w:p>
    <w:p w14:paraId="0AFB0C3A" w14:textId="69A536FE" w:rsidR="00074F75" w:rsidRDefault="00B661E7" w:rsidP="00892349">
      <w:pPr>
        <w:rPr>
          <w:lang w:val="en-US"/>
        </w:rPr>
      </w:pPr>
      <w:r>
        <w:rPr>
          <w:lang w:val="en-US"/>
        </w:rPr>
        <w:t>Revoke-</w:t>
      </w:r>
      <w:proofErr w:type="spellStart"/>
      <w:r>
        <w:rPr>
          <w:lang w:val="en-US"/>
        </w:rPr>
        <w:t>SmbShareAccess</w:t>
      </w:r>
      <w:proofErr w:type="spellEnd"/>
      <w:r>
        <w:rPr>
          <w:lang w:val="en-US"/>
        </w:rPr>
        <w:t xml:space="preserve"> -Name “</w:t>
      </w:r>
      <w:r w:rsidRPr="000308C3">
        <w:rPr>
          <w:i/>
          <w:iCs/>
          <w:lang w:val="en-US"/>
        </w:rPr>
        <w:t>Shar</w:t>
      </w:r>
      <w:r w:rsidR="000308C3">
        <w:rPr>
          <w:i/>
          <w:iCs/>
          <w:lang w:val="en-US"/>
        </w:rPr>
        <w:t>e</w:t>
      </w:r>
      <w:r>
        <w:rPr>
          <w:lang w:val="en-US"/>
        </w:rPr>
        <w:t>” -</w:t>
      </w:r>
      <w:proofErr w:type="spellStart"/>
      <w:r>
        <w:rPr>
          <w:lang w:val="en-US"/>
        </w:rPr>
        <w:t>AccountName</w:t>
      </w:r>
      <w:proofErr w:type="spellEnd"/>
      <w:r>
        <w:rPr>
          <w:lang w:val="en-US"/>
        </w:rPr>
        <w:t xml:space="preserve"> “</w:t>
      </w:r>
      <w:r w:rsidRPr="000308C3">
        <w:rPr>
          <w:i/>
          <w:iCs/>
          <w:lang w:val="en-US"/>
        </w:rPr>
        <w:t>account</w:t>
      </w:r>
      <w:r>
        <w:rPr>
          <w:lang w:val="en-US"/>
        </w:rPr>
        <w:t>”</w:t>
      </w:r>
    </w:p>
    <w:p w14:paraId="5B07E81B" w14:textId="77777777" w:rsidR="00074F75" w:rsidRDefault="00074F75" w:rsidP="00892349">
      <w:pPr>
        <w:rPr>
          <w:lang w:val="en-US"/>
        </w:rPr>
      </w:pPr>
    </w:p>
    <w:p w14:paraId="54F7D84C" w14:textId="19861AAB" w:rsidR="002F043E" w:rsidRDefault="002F043E" w:rsidP="00892349">
      <w:pPr>
        <w:rPr>
          <w:lang w:val="en-US"/>
        </w:rPr>
      </w:pPr>
      <w:r>
        <w:rPr>
          <w:lang w:val="en-US"/>
        </w:rPr>
        <w:t>This command creates a folder</w:t>
      </w:r>
    </w:p>
    <w:p w14:paraId="06C78622" w14:textId="45E67DBA" w:rsidR="00074F75" w:rsidRPr="002F043E" w:rsidRDefault="00074F75" w:rsidP="00892349">
      <w:pPr>
        <w:rPr>
          <w:lang w:val="en-US"/>
        </w:rPr>
      </w:pPr>
      <w:r>
        <w:rPr>
          <w:lang w:val="en-US"/>
        </w:rPr>
        <w:t>New-Item</w:t>
      </w:r>
      <w:r w:rsidR="002F043E">
        <w:rPr>
          <w:lang w:val="en-US"/>
        </w:rPr>
        <w:t xml:space="preserve"> -Path ‘</w:t>
      </w:r>
      <w:r w:rsidR="002F043E">
        <w:rPr>
          <w:i/>
          <w:iCs/>
          <w:lang w:val="en-US"/>
        </w:rPr>
        <w:t xml:space="preserve">Path’ </w:t>
      </w:r>
      <w:r w:rsidR="002F043E">
        <w:rPr>
          <w:lang w:val="en-US"/>
        </w:rPr>
        <w:t>-ItemType Directory</w:t>
      </w:r>
    </w:p>
    <w:p w14:paraId="0B94B711" w14:textId="77777777" w:rsidR="00074F75" w:rsidRDefault="00074F75" w:rsidP="00892349">
      <w:pPr>
        <w:rPr>
          <w:lang w:val="en-US"/>
        </w:rPr>
      </w:pPr>
    </w:p>
    <w:p w14:paraId="78283ED1" w14:textId="44117737" w:rsidR="007B2445" w:rsidRDefault="007B2445" w:rsidP="00892349">
      <w:pPr>
        <w:rPr>
          <w:lang w:val="en-US"/>
        </w:rPr>
      </w:pPr>
      <w:r>
        <w:rPr>
          <w:lang w:val="en-US"/>
        </w:rPr>
        <w:t xml:space="preserve">This command creates a SMB share </w:t>
      </w:r>
      <w:r w:rsidR="00F53C3E">
        <w:rPr>
          <w:lang w:val="en-US"/>
        </w:rPr>
        <w:t>with the share permissions to specified groups or accounts</w:t>
      </w:r>
    </w:p>
    <w:p w14:paraId="1A70E9A9" w14:textId="6E08E364" w:rsidR="002F043E" w:rsidRDefault="002F043E" w:rsidP="00892349">
      <w:pPr>
        <w:rPr>
          <w:lang w:val="en-US"/>
        </w:rPr>
      </w:pPr>
      <w:r>
        <w:rPr>
          <w:lang w:val="en-US"/>
        </w:rPr>
        <w:t>New-</w:t>
      </w:r>
      <w:proofErr w:type="spellStart"/>
      <w:r>
        <w:rPr>
          <w:lang w:val="en-US"/>
        </w:rPr>
        <w:t>Smb</w:t>
      </w:r>
      <w:r w:rsidR="00741608">
        <w:rPr>
          <w:lang w:val="en-US"/>
        </w:rPr>
        <w:t>Share</w:t>
      </w:r>
      <w:proofErr w:type="spellEnd"/>
      <w:r w:rsidR="00741608">
        <w:rPr>
          <w:lang w:val="en-US"/>
        </w:rPr>
        <w:t xml:space="preserve"> -Name “</w:t>
      </w:r>
      <w:proofErr w:type="spellStart"/>
      <w:r w:rsidR="00741608">
        <w:rPr>
          <w:i/>
          <w:iCs/>
          <w:lang w:val="en-US"/>
        </w:rPr>
        <w:t>foldername</w:t>
      </w:r>
      <w:proofErr w:type="spellEnd"/>
      <w:r w:rsidR="00741608">
        <w:rPr>
          <w:lang w:val="en-US"/>
        </w:rPr>
        <w:t>” -Path “</w:t>
      </w:r>
      <w:r w:rsidR="00741608">
        <w:rPr>
          <w:i/>
          <w:iCs/>
          <w:lang w:val="en-US"/>
        </w:rPr>
        <w:t>path to folder</w:t>
      </w:r>
      <w:r w:rsidR="00741608">
        <w:rPr>
          <w:lang w:val="en-US"/>
        </w:rPr>
        <w:t xml:space="preserve">” </w:t>
      </w:r>
      <w:r w:rsidR="003C2C3E">
        <w:rPr>
          <w:lang w:val="en-US"/>
        </w:rPr>
        <w:t>[</w:t>
      </w:r>
      <w:r w:rsidR="00741608">
        <w:rPr>
          <w:lang w:val="en-US"/>
        </w:rPr>
        <w:t>-</w:t>
      </w:r>
      <w:proofErr w:type="spellStart"/>
      <w:r w:rsidR="00741608">
        <w:rPr>
          <w:lang w:val="en-US"/>
        </w:rPr>
        <w:t>FullAccess</w:t>
      </w:r>
      <w:proofErr w:type="spellEnd"/>
      <w:r w:rsidR="003C2C3E">
        <w:rPr>
          <w:lang w:val="en-US"/>
        </w:rPr>
        <w:t>, -</w:t>
      </w:r>
      <w:proofErr w:type="spellStart"/>
      <w:r w:rsidR="003C2C3E">
        <w:rPr>
          <w:lang w:val="en-US"/>
        </w:rPr>
        <w:t>NoAccess</w:t>
      </w:r>
      <w:proofErr w:type="spellEnd"/>
      <w:r w:rsidR="003C2C3E">
        <w:rPr>
          <w:lang w:val="en-US"/>
        </w:rPr>
        <w:t>, -</w:t>
      </w:r>
      <w:proofErr w:type="spellStart"/>
      <w:r w:rsidR="003C2C3E">
        <w:rPr>
          <w:lang w:val="en-US"/>
        </w:rPr>
        <w:t>ReadAccess</w:t>
      </w:r>
      <w:proofErr w:type="spellEnd"/>
      <w:r w:rsidR="003C2C3E">
        <w:rPr>
          <w:lang w:val="en-US"/>
        </w:rPr>
        <w:t>]</w:t>
      </w:r>
      <w:r w:rsidR="00741608">
        <w:rPr>
          <w:lang w:val="en-US"/>
        </w:rPr>
        <w:t xml:space="preserve"> “</w:t>
      </w:r>
      <w:r w:rsidR="007B2445">
        <w:rPr>
          <w:i/>
          <w:iCs/>
          <w:lang w:val="en-US"/>
        </w:rPr>
        <w:t>Groups/Accounts</w:t>
      </w:r>
      <w:r w:rsidR="007B2445">
        <w:rPr>
          <w:lang w:val="en-US"/>
        </w:rPr>
        <w:t>”</w:t>
      </w:r>
    </w:p>
    <w:p w14:paraId="31F69DCA" w14:textId="0002FAB7" w:rsidR="00520059" w:rsidRDefault="00520059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0D58EBD1" w14:textId="61D25919" w:rsidR="00F53C3E" w:rsidRDefault="00520059" w:rsidP="00520059">
      <w:pPr>
        <w:pStyle w:val="Heading2"/>
        <w:rPr>
          <w:lang w:val="en-US"/>
        </w:rPr>
      </w:pPr>
      <w:r>
        <w:rPr>
          <w:lang w:val="en-US"/>
        </w:rPr>
        <w:lastRenderedPageBreak/>
        <w:t>Linux</w:t>
      </w:r>
    </w:p>
    <w:p w14:paraId="5D8FD6CA" w14:textId="10D2E00B" w:rsidR="00520059" w:rsidRDefault="00520059" w:rsidP="00892349">
      <w:pPr>
        <w:rPr>
          <w:lang w:val="en-US"/>
        </w:rPr>
      </w:pPr>
      <w:r>
        <w:rPr>
          <w:lang w:val="en-US"/>
        </w:rPr>
        <w:t>To change the owne</w:t>
      </w:r>
      <w:r w:rsidR="00FF294D">
        <w:rPr>
          <w:lang w:val="en-US"/>
        </w:rPr>
        <w:t>r user/group of a folder/file use the command</w:t>
      </w:r>
    </w:p>
    <w:p w14:paraId="18FB2069" w14:textId="03A8B5EE" w:rsidR="00FF294D" w:rsidRDefault="00FF294D" w:rsidP="00892349">
      <w:pPr>
        <w:rPr>
          <w:lang w:val="en-US"/>
        </w:rPr>
      </w:pPr>
      <w:r>
        <w:rPr>
          <w:lang w:val="en-US"/>
        </w:rPr>
        <w:t xml:space="preserve">Sudo </w:t>
      </w: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</w:t>
      </w:r>
      <w:proofErr w:type="spellStart"/>
      <w:r w:rsidRPr="00125D50">
        <w:rPr>
          <w:i/>
          <w:iCs/>
          <w:lang w:val="en-US"/>
        </w:rPr>
        <w:t>user</w:t>
      </w:r>
      <w:r>
        <w:rPr>
          <w:lang w:val="en-US"/>
        </w:rPr>
        <w:t>:</w:t>
      </w:r>
      <w:r w:rsidRPr="00125D50">
        <w:rPr>
          <w:i/>
          <w:iCs/>
          <w:lang w:val="en-US"/>
        </w:rPr>
        <w:t>group</w:t>
      </w:r>
      <w:proofErr w:type="spellEnd"/>
      <w:r w:rsidR="00125D50">
        <w:rPr>
          <w:i/>
          <w:iCs/>
          <w:lang w:val="en-US"/>
        </w:rPr>
        <w:t xml:space="preserve"> </w:t>
      </w:r>
      <w:r w:rsidR="00125D50">
        <w:rPr>
          <w:lang w:val="en-US"/>
        </w:rPr>
        <w:t>“</w:t>
      </w:r>
      <w:r w:rsidR="00125D50">
        <w:rPr>
          <w:i/>
          <w:iCs/>
          <w:lang w:val="en-US"/>
        </w:rPr>
        <w:t>path to folder/file</w:t>
      </w:r>
      <w:r w:rsidR="00125D50">
        <w:rPr>
          <w:lang w:val="en-US"/>
        </w:rPr>
        <w:t>”</w:t>
      </w:r>
    </w:p>
    <w:p w14:paraId="232BBD67" w14:textId="77777777" w:rsidR="00125D50" w:rsidRDefault="00125D50" w:rsidP="00892349">
      <w:pPr>
        <w:rPr>
          <w:lang w:val="en-US"/>
        </w:rPr>
      </w:pPr>
    </w:p>
    <w:p w14:paraId="0567B148" w14:textId="1AD716F0" w:rsidR="009C36F3" w:rsidRDefault="009C36F3" w:rsidP="00892349">
      <w:p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numbering</w:t>
      </w:r>
    </w:p>
    <w:p w14:paraId="7CB598DC" w14:textId="30AA9E9F" w:rsidR="009C36F3" w:rsidRPr="00125D50" w:rsidRDefault="009C36F3" w:rsidP="00892349">
      <w:pPr>
        <w:rPr>
          <w:lang w:val="en-US"/>
        </w:rPr>
      </w:pPr>
      <w:r>
        <w:rPr>
          <w:lang w:val="en-US"/>
        </w:rPr>
        <w:t xml:space="preserve">1 = execute | 2 = </w:t>
      </w:r>
      <w:r w:rsidR="003345E6">
        <w:rPr>
          <w:lang w:val="en-US"/>
        </w:rPr>
        <w:t>Write | Read = 4</w:t>
      </w:r>
    </w:p>
    <w:p w14:paraId="6D8702B2" w14:textId="77777777" w:rsidR="00952111" w:rsidRDefault="00952111" w:rsidP="00892349">
      <w:pPr>
        <w:rPr>
          <w:lang w:val="en-US"/>
        </w:rPr>
      </w:pPr>
    </w:p>
    <w:p w14:paraId="4EF52C80" w14:textId="3044D24F" w:rsidR="00952111" w:rsidRDefault="00952111" w:rsidP="00892349">
      <w:pPr>
        <w:rPr>
          <w:lang w:val="en-US"/>
        </w:rPr>
      </w:pPr>
      <w:r>
        <w:rPr>
          <w:lang w:val="en-US"/>
        </w:rPr>
        <w:t xml:space="preserve">This command enables </w:t>
      </w:r>
      <w:r w:rsidR="004A705F">
        <w:rPr>
          <w:lang w:val="en-US"/>
        </w:rPr>
        <w:t xml:space="preserve">group </w:t>
      </w:r>
      <w:r>
        <w:rPr>
          <w:lang w:val="en-US"/>
        </w:rPr>
        <w:t>inheritance from the parent directory</w:t>
      </w:r>
      <w:r w:rsidR="004A705F">
        <w:rPr>
          <w:lang w:val="en-US"/>
        </w:rPr>
        <w:t xml:space="preserve"> (if the group owner of the parent folder is </w:t>
      </w:r>
      <w:r w:rsidR="004A705F">
        <w:rPr>
          <w:i/>
          <w:iCs/>
          <w:lang w:val="en-US"/>
        </w:rPr>
        <w:t xml:space="preserve">example </w:t>
      </w:r>
      <w:r w:rsidR="004A705F">
        <w:rPr>
          <w:lang w:val="en-US"/>
        </w:rPr>
        <w:t xml:space="preserve">then the group owner of the </w:t>
      </w:r>
      <w:proofErr w:type="spellStart"/>
      <w:r w:rsidR="004A705F">
        <w:rPr>
          <w:lang w:val="en-US"/>
        </w:rPr>
        <w:t>childitem</w:t>
      </w:r>
      <w:proofErr w:type="spellEnd"/>
      <w:r w:rsidR="004A705F">
        <w:rPr>
          <w:lang w:val="en-US"/>
        </w:rPr>
        <w:t xml:space="preserve"> becomes </w:t>
      </w:r>
      <w:r w:rsidR="001B608C">
        <w:rPr>
          <w:i/>
          <w:iCs/>
          <w:lang w:val="en-US"/>
        </w:rPr>
        <w:t>example</w:t>
      </w:r>
      <w:r w:rsidR="001B608C">
        <w:rPr>
          <w:lang w:val="en-US"/>
        </w:rPr>
        <w:t>)</w:t>
      </w:r>
      <w:r>
        <w:rPr>
          <w:lang w:val="en-US"/>
        </w:rPr>
        <w:t xml:space="preserve"> </w:t>
      </w:r>
    </w:p>
    <w:p w14:paraId="30836FB9" w14:textId="77777777" w:rsidR="001B608C" w:rsidRDefault="00952111" w:rsidP="00892349">
      <w:pPr>
        <w:rPr>
          <w:lang w:val="en-US"/>
        </w:rPr>
      </w:pPr>
      <w:proofErr w:type="spellStart"/>
      <w:r w:rsidRPr="00952111">
        <w:rPr>
          <w:lang w:val="en-US"/>
        </w:rPr>
        <w:t>sudo</w:t>
      </w:r>
      <w:proofErr w:type="spellEnd"/>
      <w:r w:rsidRPr="00952111">
        <w:rPr>
          <w:lang w:val="en-US"/>
        </w:rPr>
        <w:t xml:space="preserve"> </w:t>
      </w:r>
      <w:proofErr w:type="spellStart"/>
      <w:r w:rsidRPr="00952111">
        <w:rPr>
          <w:lang w:val="en-US"/>
        </w:rPr>
        <w:t>chmod</w:t>
      </w:r>
      <w:proofErr w:type="spellEnd"/>
      <w:r w:rsidRPr="00952111">
        <w:rPr>
          <w:lang w:val="en-US"/>
        </w:rPr>
        <w:t xml:space="preserve"> </w:t>
      </w:r>
      <w:proofErr w:type="spellStart"/>
      <w:r w:rsidRPr="00952111">
        <w:rPr>
          <w:lang w:val="en-US"/>
        </w:rPr>
        <w:t>g+s</w:t>
      </w:r>
      <w:proofErr w:type="spellEnd"/>
    </w:p>
    <w:p w14:paraId="15AFCD16" w14:textId="77777777" w:rsidR="0066040C" w:rsidRDefault="0066040C" w:rsidP="00892349">
      <w:pPr>
        <w:rPr>
          <w:lang w:val="en-US"/>
        </w:rPr>
      </w:pPr>
    </w:p>
    <w:p w14:paraId="4CF21E60" w14:textId="612C4D90" w:rsidR="0066040C" w:rsidRDefault="0066040C" w:rsidP="00892349">
      <w:pPr>
        <w:rPr>
          <w:lang w:val="en-US"/>
        </w:rPr>
      </w:pPr>
      <w:r>
        <w:rPr>
          <w:lang w:val="en-US"/>
        </w:rPr>
        <w:t>To search from root folder “/” to file named passwd use the following command</w:t>
      </w:r>
    </w:p>
    <w:p w14:paraId="13AAEAF5" w14:textId="4A7F1C37" w:rsidR="0066040C" w:rsidRDefault="0066040C" w:rsidP="00892349">
      <w:pPr>
        <w:rPr>
          <w:lang w:val="en-US"/>
        </w:rPr>
      </w:pPr>
      <w:proofErr w:type="spellStart"/>
      <w:r w:rsidRPr="0066040C">
        <w:rPr>
          <w:lang w:val="en-US"/>
        </w:rPr>
        <w:t>sudo</w:t>
      </w:r>
      <w:proofErr w:type="spellEnd"/>
      <w:r w:rsidRPr="0066040C">
        <w:rPr>
          <w:lang w:val="en-US"/>
        </w:rPr>
        <w:t xml:space="preserve"> find / -name passwd</w:t>
      </w:r>
    </w:p>
    <w:p w14:paraId="0B63DCF9" w14:textId="77777777" w:rsidR="0066040C" w:rsidRDefault="0066040C" w:rsidP="00892349">
      <w:pPr>
        <w:rPr>
          <w:lang w:val="en-US"/>
        </w:rPr>
      </w:pPr>
    </w:p>
    <w:p w14:paraId="3D4B38C0" w14:textId="48EC5086" w:rsidR="00D4268C" w:rsidRDefault="00D4268C" w:rsidP="00892349">
      <w:pPr>
        <w:rPr>
          <w:lang w:val="en-US"/>
        </w:rPr>
      </w:pPr>
      <w:r>
        <w:rPr>
          <w:lang w:val="en-US"/>
        </w:rPr>
        <w:t>to search in the whole filesystem to files with the SID bit enabled as root</w:t>
      </w:r>
    </w:p>
    <w:p w14:paraId="3AFFCEB3" w14:textId="7D030070" w:rsidR="0066040C" w:rsidRDefault="00D4268C" w:rsidP="00892349">
      <w:pPr>
        <w:rPr>
          <w:lang w:val="en-US"/>
        </w:rPr>
      </w:pPr>
      <w:proofErr w:type="spellStart"/>
      <w:r w:rsidRPr="00D4268C">
        <w:rPr>
          <w:lang w:val="en-US"/>
        </w:rPr>
        <w:t>sudo</w:t>
      </w:r>
      <w:proofErr w:type="spellEnd"/>
      <w:r w:rsidRPr="00D4268C">
        <w:rPr>
          <w:lang w:val="en-US"/>
        </w:rPr>
        <w:t xml:space="preserve"> find / -user root -perm -4000</w:t>
      </w:r>
    </w:p>
    <w:p w14:paraId="521FA063" w14:textId="77777777" w:rsidR="00DB027F" w:rsidRDefault="00DB027F" w:rsidP="00892349">
      <w:pPr>
        <w:rPr>
          <w:lang w:val="en-US"/>
        </w:rPr>
      </w:pPr>
    </w:p>
    <w:p w14:paraId="458A4598" w14:textId="24B6FEB8" w:rsidR="00DB027F" w:rsidRDefault="00011242" w:rsidP="00892349">
      <w:pPr>
        <w:rPr>
          <w:lang w:val="en-US"/>
        </w:rPr>
      </w:pPr>
      <w:r>
        <w:rPr>
          <w:lang w:val="en-US"/>
        </w:rPr>
        <w:t>these are examples of disk management programs</w:t>
      </w:r>
    </w:p>
    <w:p w14:paraId="65B050A9" w14:textId="747E8A75" w:rsidR="00011242" w:rsidRDefault="00011242" w:rsidP="00892349">
      <w:pPr>
        <w:rPr>
          <w:lang w:val="en-US"/>
        </w:rPr>
      </w:pPr>
      <w:proofErr w:type="spellStart"/>
      <w:r>
        <w:rPr>
          <w:lang w:val="en-US"/>
        </w:rPr>
        <w:t>cfdisk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 xml:space="preserve">, parted, </w:t>
      </w:r>
      <w:proofErr w:type="spellStart"/>
      <w:r>
        <w:rPr>
          <w:lang w:val="en-US"/>
        </w:rPr>
        <w:t>blkid</w:t>
      </w:r>
      <w:proofErr w:type="spellEnd"/>
      <w:r>
        <w:rPr>
          <w:lang w:val="en-US"/>
        </w:rPr>
        <w:t xml:space="preserve">, </w:t>
      </w:r>
      <w:proofErr w:type="spellStart"/>
      <w:r w:rsidR="003E66C1">
        <w:rPr>
          <w:lang w:val="en-US"/>
        </w:rPr>
        <w:t>lsblk</w:t>
      </w:r>
      <w:proofErr w:type="spellEnd"/>
    </w:p>
    <w:p w14:paraId="15E8C8D9" w14:textId="77777777" w:rsidR="00420573" w:rsidRDefault="00420573" w:rsidP="00892349">
      <w:pPr>
        <w:rPr>
          <w:lang w:val="en-US"/>
        </w:rPr>
      </w:pPr>
    </w:p>
    <w:p w14:paraId="751C4C76" w14:textId="3D761451" w:rsidR="00420573" w:rsidRDefault="00420573" w:rsidP="00892349">
      <w:pPr>
        <w:rPr>
          <w:lang w:val="en-US"/>
        </w:rPr>
      </w:pPr>
      <w:r>
        <w:rPr>
          <w:lang w:val="en-US"/>
        </w:rPr>
        <w:t>This command is used to show the partitions and the used space/available space in a partition</w:t>
      </w:r>
    </w:p>
    <w:p w14:paraId="7B792361" w14:textId="0F08AB26" w:rsidR="00420573" w:rsidRDefault="00420573" w:rsidP="00892349">
      <w:pPr>
        <w:rPr>
          <w:lang w:val="en-US"/>
        </w:rPr>
      </w:pPr>
      <w:proofErr w:type="spellStart"/>
      <w:r w:rsidRPr="00420573">
        <w:rPr>
          <w:lang w:val="en-US"/>
        </w:rPr>
        <w:t>df</w:t>
      </w:r>
      <w:proofErr w:type="spellEnd"/>
      <w:r w:rsidRPr="00420573">
        <w:rPr>
          <w:lang w:val="en-US"/>
        </w:rPr>
        <w:t xml:space="preserve"> -h</w:t>
      </w:r>
    </w:p>
    <w:p w14:paraId="66038C83" w14:textId="77777777" w:rsidR="00D71134" w:rsidRDefault="00D71134" w:rsidP="00892349">
      <w:pPr>
        <w:rPr>
          <w:lang w:val="en-US"/>
        </w:rPr>
      </w:pPr>
    </w:p>
    <w:p w14:paraId="7EF8987C" w14:textId="03609FA0" w:rsidR="00420158" w:rsidRDefault="00420158" w:rsidP="00892349">
      <w:pPr>
        <w:rPr>
          <w:lang w:val="en-US"/>
        </w:rPr>
      </w:pPr>
      <w:r>
        <w:rPr>
          <w:lang w:val="en-US"/>
        </w:rPr>
        <w:t>this command check the filesystem</w:t>
      </w:r>
    </w:p>
    <w:p w14:paraId="0FD6FB88" w14:textId="24BDA89A" w:rsidR="001921B9" w:rsidRDefault="001921B9" w:rsidP="00892349">
      <w:pPr>
        <w:rPr>
          <w:lang w:val="en-US"/>
        </w:rPr>
      </w:pPr>
      <w:proofErr w:type="spellStart"/>
      <w:r w:rsidRPr="001921B9">
        <w:rPr>
          <w:lang w:val="en-US"/>
        </w:rPr>
        <w:t>fsck</w:t>
      </w:r>
      <w:proofErr w:type="spellEnd"/>
      <w:r>
        <w:rPr>
          <w:lang w:val="en-US"/>
        </w:rPr>
        <w:t>.[</w:t>
      </w:r>
      <w:r>
        <w:rPr>
          <w:i/>
          <w:iCs/>
          <w:lang w:val="en-US"/>
        </w:rPr>
        <w:t>ext</w:t>
      </w:r>
      <w:r w:rsidR="00420158">
        <w:rPr>
          <w:i/>
          <w:iCs/>
          <w:lang w:val="en-US"/>
        </w:rPr>
        <w:t>2, ext3, ext4</w:t>
      </w:r>
      <w:r w:rsidR="00420158">
        <w:rPr>
          <w:lang w:val="en-US"/>
        </w:rPr>
        <w:t xml:space="preserve">] </w:t>
      </w:r>
    </w:p>
    <w:p w14:paraId="4595D9E7" w14:textId="040BA5F0" w:rsidR="005B40B9" w:rsidRDefault="00355D69" w:rsidP="00355D69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42BD3723" w14:textId="5B900304" w:rsidR="00783DAB" w:rsidRDefault="00783DAB" w:rsidP="00892349">
      <w:pPr>
        <w:rPr>
          <w:lang w:val="en-US"/>
        </w:rPr>
      </w:pPr>
      <w:r>
        <w:rPr>
          <w:lang w:val="en-US"/>
        </w:rPr>
        <w:lastRenderedPageBreak/>
        <w:t>Note: to mount disk to a default mountpoint you have to edit the file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fstab</w:t>
      </w:r>
      <w:proofErr w:type="spellEnd"/>
      <w:r>
        <w:rPr>
          <w:lang w:val="en-US"/>
        </w:rPr>
        <w:t xml:space="preserve"> file</w:t>
      </w:r>
      <w:r w:rsidR="00FB259D">
        <w:rPr>
          <w:lang w:val="en-US"/>
        </w:rPr>
        <w:t xml:space="preserve"> with the UUID</w:t>
      </w:r>
    </w:p>
    <w:p w14:paraId="2F30335D" w14:textId="77777777" w:rsidR="00DC00CC" w:rsidRDefault="00355D69" w:rsidP="00892349">
      <w:pPr>
        <w:rPr>
          <w:lang w:val="en-US"/>
        </w:rPr>
      </w:pPr>
      <w:r>
        <w:rPr>
          <w:lang w:val="en-US"/>
        </w:rPr>
        <w:t>To find the UUID of a disk, use the command</w:t>
      </w:r>
    </w:p>
    <w:p w14:paraId="53B708C5" w14:textId="7FDBD2BA" w:rsidR="00355D69" w:rsidRDefault="00355D69" w:rsidP="00892349">
      <w:pPr>
        <w:rPr>
          <w:lang w:val="en-US"/>
        </w:rPr>
      </w:pPr>
      <w:proofErr w:type="spellStart"/>
      <w:r>
        <w:rPr>
          <w:lang w:val="en-US"/>
        </w:rPr>
        <w:t>blkid</w:t>
      </w:r>
      <w:proofErr w:type="spellEnd"/>
    </w:p>
    <w:p w14:paraId="628F82D2" w14:textId="4D1D731E" w:rsidR="00D53156" w:rsidRPr="00420158" w:rsidRDefault="00D53156" w:rsidP="00892349">
      <w:pPr>
        <w:rPr>
          <w:lang w:val="en-US"/>
        </w:rPr>
      </w:pPr>
      <w:r w:rsidRPr="00D53156">
        <w:rPr>
          <w:noProof/>
          <w:lang w:val="en-US"/>
        </w:rPr>
        <w:drawing>
          <wp:inline distT="0" distB="0" distL="0" distR="0" wp14:anchorId="7DD61A57" wp14:editId="10598437">
            <wp:extent cx="6192520" cy="265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5551" w14:textId="4DE99046" w:rsidR="00D53156" w:rsidRDefault="00D53156">
      <w:pPr>
        <w:spacing w:after="200" w:line="276" w:lineRule="auto"/>
        <w:rPr>
          <w:lang w:val="en-US"/>
        </w:rPr>
      </w:pPr>
    </w:p>
    <w:p w14:paraId="64BAE2EC" w14:textId="0D198DE1" w:rsidR="001F5757" w:rsidRDefault="001F5757" w:rsidP="00892349">
      <w:pPr>
        <w:rPr>
          <w:lang w:val="en-US"/>
        </w:rPr>
      </w:pPr>
      <w:r>
        <w:rPr>
          <w:lang w:val="en-US"/>
        </w:rPr>
        <w:t xml:space="preserve">To </w:t>
      </w:r>
      <w:r w:rsidR="00AF3507">
        <w:rPr>
          <w:lang w:val="en-US"/>
        </w:rPr>
        <w:t>initialize</w:t>
      </w:r>
      <w:r>
        <w:rPr>
          <w:lang w:val="en-US"/>
        </w:rPr>
        <w:t xml:space="preserve"> a partition to be an LVM physical volume</w:t>
      </w:r>
    </w:p>
    <w:p w14:paraId="443A114E" w14:textId="7BB5AFAA" w:rsidR="00D53156" w:rsidRDefault="001F5757" w:rsidP="00892349">
      <w:pPr>
        <w:rPr>
          <w:lang w:val="en-US"/>
        </w:rPr>
      </w:pPr>
      <w:proofErr w:type="spellStart"/>
      <w:r>
        <w:rPr>
          <w:lang w:val="en-US"/>
        </w:rPr>
        <w:t>Pvcreate</w:t>
      </w:r>
      <w:proofErr w:type="spellEnd"/>
      <w:r w:rsidR="00EC4FC1">
        <w:rPr>
          <w:lang w:val="en-US"/>
        </w:rPr>
        <w:t xml:space="preserve"> </w:t>
      </w:r>
      <w:r w:rsidR="00EC4FC1">
        <w:rPr>
          <w:i/>
          <w:iCs/>
          <w:lang w:val="en-US"/>
        </w:rPr>
        <w:t>/dev/your-disk</w:t>
      </w:r>
    </w:p>
    <w:p w14:paraId="098A6E04" w14:textId="16F192A2" w:rsidR="00EC4FC1" w:rsidRDefault="00496439" w:rsidP="00892349">
      <w:pPr>
        <w:rPr>
          <w:lang w:val="en-US"/>
        </w:rPr>
      </w:pPr>
      <w:r>
        <w:rPr>
          <w:lang w:val="en-US"/>
        </w:rPr>
        <w:t>Note: the disk will be in this case formatted</w:t>
      </w:r>
    </w:p>
    <w:p w14:paraId="426F95C7" w14:textId="77777777" w:rsidR="00496439" w:rsidRDefault="00496439" w:rsidP="00892349">
      <w:pPr>
        <w:rPr>
          <w:lang w:val="en-US"/>
        </w:rPr>
      </w:pPr>
    </w:p>
    <w:p w14:paraId="0532FD77" w14:textId="1675A484" w:rsidR="00496439" w:rsidRDefault="00E06C87" w:rsidP="00892349">
      <w:pPr>
        <w:rPr>
          <w:lang w:val="en-US"/>
        </w:rPr>
      </w:pPr>
      <w:r>
        <w:rPr>
          <w:lang w:val="en-US"/>
        </w:rPr>
        <w:t xml:space="preserve">Add a LVM to a </w:t>
      </w:r>
      <w:r w:rsidR="001720AE">
        <w:rPr>
          <w:lang w:val="en-US"/>
        </w:rPr>
        <w:t>VG (volume group</w:t>
      </w:r>
    </w:p>
    <w:p w14:paraId="220DB015" w14:textId="500B9D2E" w:rsidR="001720AE" w:rsidRDefault="001720AE" w:rsidP="00892349">
      <w:pPr>
        <w:rPr>
          <w:lang w:val="en-US"/>
        </w:rPr>
      </w:pPr>
      <w:proofErr w:type="spellStart"/>
      <w:r>
        <w:rPr>
          <w:lang w:val="en-US"/>
        </w:rPr>
        <w:t>Vgcreate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VG</w:t>
      </w:r>
      <w:r w:rsidR="00591C1E">
        <w:rPr>
          <w:i/>
          <w:iCs/>
          <w:lang w:val="en-US"/>
        </w:rPr>
        <w:t>-Name /dev/your-disk</w:t>
      </w:r>
    </w:p>
    <w:p w14:paraId="719CDA75" w14:textId="77777777" w:rsidR="00591C1E" w:rsidRDefault="00591C1E" w:rsidP="00892349">
      <w:pPr>
        <w:rPr>
          <w:lang w:val="en-US"/>
        </w:rPr>
      </w:pPr>
    </w:p>
    <w:p w14:paraId="21F920FD" w14:textId="31C8CE1A" w:rsidR="00591C1E" w:rsidRDefault="00CF774B" w:rsidP="00892349">
      <w:pPr>
        <w:rPr>
          <w:lang w:val="en-US"/>
        </w:rPr>
      </w:pPr>
      <w:r>
        <w:rPr>
          <w:lang w:val="en-US"/>
        </w:rPr>
        <w:t>To display the volume groups</w:t>
      </w:r>
      <w:r w:rsidR="00A22691">
        <w:rPr>
          <w:lang w:val="en-US"/>
        </w:rPr>
        <w:t>:</w:t>
      </w:r>
    </w:p>
    <w:p w14:paraId="759FFF2E" w14:textId="35F8F35C" w:rsidR="00A22691" w:rsidRDefault="00A22691" w:rsidP="00892349">
      <w:pPr>
        <w:rPr>
          <w:lang w:val="en-US"/>
        </w:rPr>
      </w:pPr>
      <w:proofErr w:type="spellStart"/>
      <w:r>
        <w:rPr>
          <w:lang w:val="en-US"/>
        </w:rPr>
        <w:t>Vgdisplay</w:t>
      </w:r>
      <w:proofErr w:type="spellEnd"/>
    </w:p>
    <w:p w14:paraId="2E7F6141" w14:textId="77777777" w:rsidR="00A22691" w:rsidRDefault="00A22691" w:rsidP="00892349">
      <w:pPr>
        <w:rPr>
          <w:lang w:val="en-US"/>
        </w:rPr>
      </w:pPr>
    </w:p>
    <w:p w14:paraId="601346AD" w14:textId="076EDDD0" w:rsidR="00A22691" w:rsidRDefault="00E57532" w:rsidP="00892349">
      <w:pPr>
        <w:rPr>
          <w:lang w:val="en-US"/>
        </w:rPr>
      </w:pPr>
      <w:r>
        <w:rPr>
          <w:lang w:val="en-US"/>
        </w:rPr>
        <w:t>To create a Logical volume from a volume group</w:t>
      </w:r>
    </w:p>
    <w:p w14:paraId="0F0ABC48" w14:textId="710BD6A9" w:rsidR="00E57532" w:rsidRDefault="00E57532" w:rsidP="00892349">
      <w:pPr>
        <w:rPr>
          <w:lang w:val="en-US"/>
        </w:rPr>
      </w:pPr>
      <w:proofErr w:type="spellStart"/>
      <w:r w:rsidRPr="00F15FF1">
        <w:rPr>
          <w:lang w:val="en-US"/>
        </w:rPr>
        <w:t>lvcreate</w:t>
      </w:r>
      <w:proofErr w:type="spellEnd"/>
      <w:r w:rsidRPr="00F15FF1">
        <w:rPr>
          <w:lang w:val="en-US"/>
        </w:rPr>
        <w:t xml:space="preserve"> -L 1GB -n </w:t>
      </w:r>
      <w:r w:rsidR="00F15FF1">
        <w:rPr>
          <w:i/>
          <w:iCs/>
          <w:lang w:val="en-US"/>
        </w:rPr>
        <w:t>logical-</w:t>
      </w:r>
      <w:r w:rsidR="007E7548">
        <w:rPr>
          <w:i/>
          <w:iCs/>
          <w:lang w:val="en-US"/>
        </w:rPr>
        <w:t>volume-name</w:t>
      </w:r>
      <w:r w:rsidRPr="00F15FF1">
        <w:rPr>
          <w:lang w:val="en-US"/>
        </w:rPr>
        <w:t xml:space="preserve"> </w:t>
      </w:r>
      <w:r w:rsidR="00F15FF1" w:rsidRPr="00F15FF1">
        <w:rPr>
          <w:i/>
          <w:iCs/>
          <w:lang w:val="en-US"/>
        </w:rPr>
        <w:t>volume-group</w:t>
      </w:r>
      <w:r w:rsidR="007E7548">
        <w:rPr>
          <w:i/>
          <w:iCs/>
          <w:lang w:val="en-US"/>
        </w:rPr>
        <w:t>-name</w:t>
      </w:r>
    </w:p>
    <w:p w14:paraId="3C9C6153" w14:textId="77777777" w:rsidR="00C67125" w:rsidRDefault="00C67125" w:rsidP="00892349">
      <w:pPr>
        <w:rPr>
          <w:lang w:val="en-US"/>
        </w:rPr>
      </w:pPr>
    </w:p>
    <w:p w14:paraId="1E050B4B" w14:textId="49CEC6A5" w:rsidR="00C67125" w:rsidRDefault="00C67125" w:rsidP="00892349">
      <w:pPr>
        <w:rPr>
          <w:lang w:val="en-US"/>
        </w:rPr>
      </w:pPr>
      <w:r>
        <w:rPr>
          <w:lang w:val="en-US"/>
        </w:rPr>
        <w:t>to create a symbolic link</w:t>
      </w:r>
    </w:p>
    <w:p w14:paraId="60B7AC80" w14:textId="6FA49118" w:rsidR="00C67125" w:rsidRDefault="00C67125" w:rsidP="00892349">
      <w:pPr>
        <w:rPr>
          <w:lang w:val="en-US"/>
        </w:rPr>
      </w:pPr>
      <w:r>
        <w:rPr>
          <w:lang w:val="en-US"/>
        </w:rPr>
        <w:t>Ln</w:t>
      </w:r>
      <w:r w:rsidR="004513F8">
        <w:rPr>
          <w:lang w:val="en-US"/>
        </w:rPr>
        <w:t xml:space="preserve"> -s </w:t>
      </w:r>
      <w:r w:rsidR="004513F8">
        <w:rPr>
          <w:i/>
          <w:iCs/>
          <w:lang w:val="en-US"/>
        </w:rPr>
        <w:t>source-file symbolic</w:t>
      </w:r>
      <w:r w:rsidR="009377F2">
        <w:rPr>
          <w:i/>
          <w:iCs/>
          <w:lang w:val="en-US"/>
        </w:rPr>
        <w:t>-</w:t>
      </w:r>
      <w:r w:rsidR="004513F8">
        <w:rPr>
          <w:i/>
          <w:iCs/>
          <w:lang w:val="en-US"/>
        </w:rPr>
        <w:t>name</w:t>
      </w:r>
    </w:p>
    <w:p w14:paraId="24EE9D09" w14:textId="28338342" w:rsidR="004513F8" w:rsidRDefault="004513F8" w:rsidP="00892349">
      <w:pPr>
        <w:rPr>
          <w:lang w:val="en-US"/>
        </w:rPr>
      </w:pPr>
      <w:r>
        <w:rPr>
          <w:lang w:val="en-US"/>
        </w:rPr>
        <w:t xml:space="preserve">Note: the symbolic name creates a </w:t>
      </w:r>
      <w:r w:rsidR="006271CF">
        <w:rPr>
          <w:lang w:val="en-US"/>
        </w:rPr>
        <w:t xml:space="preserve">(file?) in the path where the command has been </w:t>
      </w:r>
      <w:r w:rsidR="00E562B4">
        <w:rPr>
          <w:lang w:val="en-US"/>
        </w:rPr>
        <w:t>entered</w:t>
      </w:r>
    </w:p>
    <w:p w14:paraId="26CE114D" w14:textId="77777777" w:rsidR="00E562B4" w:rsidRDefault="00E562B4" w:rsidP="00892349">
      <w:pPr>
        <w:rPr>
          <w:lang w:val="en-US"/>
        </w:rPr>
      </w:pPr>
    </w:p>
    <w:p w14:paraId="5594AC79" w14:textId="11D6DF7A" w:rsidR="000D1EAD" w:rsidRDefault="000D1EA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7B481306" w14:textId="3DDAC0EF" w:rsidR="00E562B4" w:rsidRDefault="000D1EAD" w:rsidP="00466401">
      <w:pPr>
        <w:pStyle w:val="Heading1"/>
        <w:rPr>
          <w:lang w:val="en-US"/>
        </w:rPr>
      </w:pPr>
      <w:r>
        <w:rPr>
          <w:lang w:val="en-US"/>
        </w:rPr>
        <w:lastRenderedPageBreak/>
        <w:t>Week 5</w:t>
      </w:r>
    </w:p>
    <w:p w14:paraId="75D5EA02" w14:textId="1AE4A79F" w:rsidR="00466401" w:rsidRDefault="00466401" w:rsidP="00466401">
      <w:pPr>
        <w:pStyle w:val="Heading2"/>
        <w:rPr>
          <w:lang w:val="en-US"/>
        </w:rPr>
      </w:pPr>
      <w:r>
        <w:rPr>
          <w:lang w:val="en-US"/>
        </w:rPr>
        <w:t>Windows Server</w:t>
      </w:r>
    </w:p>
    <w:p w14:paraId="6C4ABC65" w14:textId="60B06B86" w:rsidR="00466401" w:rsidRDefault="007F572C" w:rsidP="00466401">
      <w:pPr>
        <w:rPr>
          <w:lang w:val="en-US"/>
        </w:rPr>
      </w:pPr>
      <w:r>
        <w:rPr>
          <w:lang w:val="en-US"/>
        </w:rPr>
        <w:t>Note: when using server manager, you manage the servers as</w:t>
      </w:r>
      <w:r w:rsidR="00671DD8">
        <w:rPr>
          <w:lang w:val="en-US"/>
        </w:rPr>
        <w:t xml:space="preserve"> the logged in user in Windows on the client or on the server itself</w:t>
      </w:r>
    </w:p>
    <w:p w14:paraId="12325F1D" w14:textId="57DAAC09" w:rsidR="0037316C" w:rsidRDefault="0037316C" w:rsidP="00466401">
      <w:pPr>
        <w:rPr>
          <w:lang w:val="en-US"/>
        </w:rPr>
      </w:pPr>
      <w:r>
        <w:rPr>
          <w:lang w:val="en-US"/>
        </w:rPr>
        <w:t xml:space="preserve">Note: Don’t!!!!! ever add a new network card </w:t>
      </w:r>
      <w:r w:rsidR="0086224D">
        <w:rPr>
          <w:lang w:val="en-US"/>
        </w:rPr>
        <w:t>to a domain controller and turn it off without configure it to function in AD!!! This will fuck your whole AD</w:t>
      </w:r>
      <w:r w:rsidR="00911EB1">
        <w:rPr>
          <w:lang w:val="en-US"/>
        </w:rPr>
        <w:t xml:space="preserve">. If you do that, you’ll get the error that you cannot authenticate with the </w:t>
      </w:r>
      <w:r w:rsidR="0010208B">
        <w:rPr>
          <w:lang w:val="en-US"/>
        </w:rPr>
        <w:t>AD Domain Admin account (user name or password incorrect error). The solution is to disable the interface and restart the Domain controller</w:t>
      </w:r>
    </w:p>
    <w:p w14:paraId="53C672CA" w14:textId="77777777" w:rsidR="00123D1A" w:rsidRDefault="00123D1A" w:rsidP="00466401">
      <w:pPr>
        <w:rPr>
          <w:lang w:val="en-US"/>
        </w:rPr>
      </w:pPr>
    </w:p>
    <w:p w14:paraId="165DB66D" w14:textId="242C407A" w:rsidR="00466401" w:rsidRDefault="0046640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50B249BB" w14:textId="013BCBDA" w:rsidR="00466401" w:rsidRDefault="00466401" w:rsidP="00466401">
      <w:pPr>
        <w:pStyle w:val="Heading2"/>
        <w:rPr>
          <w:lang w:val="en-US"/>
        </w:rPr>
      </w:pPr>
      <w:r>
        <w:rPr>
          <w:lang w:val="en-US"/>
        </w:rPr>
        <w:lastRenderedPageBreak/>
        <w:t>Linux</w:t>
      </w:r>
    </w:p>
    <w:p w14:paraId="6447C77C" w14:textId="543A0A57" w:rsidR="00466401" w:rsidRDefault="00466401" w:rsidP="00466401">
      <w:pPr>
        <w:rPr>
          <w:lang w:val="en-US"/>
        </w:rPr>
      </w:pPr>
      <w:r>
        <w:rPr>
          <w:lang w:val="en-US"/>
        </w:rPr>
        <w:t>To release and renew DHCP configuration</w:t>
      </w:r>
    </w:p>
    <w:p w14:paraId="3B6D809F" w14:textId="6E84763D" w:rsidR="00466401" w:rsidRDefault="00466401" w:rsidP="00466401">
      <w:pPr>
        <w:rPr>
          <w:lang w:val="en-US"/>
        </w:rPr>
      </w:pPr>
      <w:r>
        <w:rPr>
          <w:lang w:val="en-US"/>
        </w:rPr>
        <w:t xml:space="preserve">Sudo </w:t>
      </w:r>
      <w:proofErr w:type="spellStart"/>
      <w:r>
        <w:rPr>
          <w:lang w:val="en-US"/>
        </w:rPr>
        <w:t>dhclient</w:t>
      </w:r>
      <w:proofErr w:type="spellEnd"/>
      <w:r>
        <w:rPr>
          <w:lang w:val="en-US"/>
        </w:rPr>
        <w:t xml:space="preserve"> -r #this command is used to release</w:t>
      </w:r>
    </w:p>
    <w:p w14:paraId="53945E73" w14:textId="3469FCF4" w:rsidR="00466401" w:rsidRDefault="00466401" w:rsidP="00466401">
      <w:pPr>
        <w:rPr>
          <w:lang w:val="en-US"/>
        </w:rPr>
      </w:pPr>
      <w:r>
        <w:rPr>
          <w:lang w:val="en-US"/>
        </w:rPr>
        <w:t xml:space="preserve">Sudo </w:t>
      </w:r>
      <w:proofErr w:type="spellStart"/>
      <w:r>
        <w:rPr>
          <w:lang w:val="en-US"/>
        </w:rPr>
        <w:t>dhclient</w:t>
      </w:r>
      <w:proofErr w:type="spellEnd"/>
      <w:r>
        <w:rPr>
          <w:lang w:val="en-US"/>
        </w:rPr>
        <w:t xml:space="preserve"> #this command is used to renew</w:t>
      </w:r>
    </w:p>
    <w:p w14:paraId="4EFD5DED" w14:textId="77777777" w:rsidR="007523C5" w:rsidRPr="00466401" w:rsidRDefault="007523C5" w:rsidP="00466401">
      <w:pPr>
        <w:rPr>
          <w:lang w:val="en-US"/>
        </w:rPr>
      </w:pPr>
    </w:p>
    <w:p w14:paraId="4A8D999D" w14:textId="06F74D3E" w:rsidR="00E71A17" w:rsidRDefault="004C13A5" w:rsidP="00892349">
      <w:pPr>
        <w:rPr>
          <w:lang w:val="en-US"/>
        </w:rPr>
      </w:pPr>
      <w:r>
        <w:rPr>
          <w:lang w:val="en-US"/>
        </w:rPr>
        <w:t xml:space="preserve">To watch logs in real time </w:t>
      </w:r>
      <w:r w:rsidR="00E71A17">
        <w:rPr>
          <w:lang w:val="en-US"/>
        </w:rPr>
        <w:t>use the command</w:t>
      </w:r>
    </w:p>
    <w:p w14:paraId="336C7C10" w14:textId="5A63A2CE" w:rsidR="00E71A17" w:rsidRDefault="00E71A17" w:rsidP="00892349">
      <w:pPr>
        <w:rPr>
          <w:lang w:val="en-US"/>
        </w:rPr>
      </w:pPr>
      <w:r>
        <w:rPr>
          <w:lang w:val="en-US"/>
        </w:rPr>
        <w:t>Watch tail -n 25 /var/log/messages</w:t>
      </w:r>
    </w:p>
    <w:p w14:paraId="5CAB42D4" w14:textId="77777777" w:rsidR="00E71A17" w:rsidRDefault="00E71A17" w:rsidP="00892349">
      <w:pPr>
        <w:rPr>
          <w:lang w:val="en-US"/>
        </w:rPr>
      </w:pPr>
    </w:p>
    <w:p w14:paraId="0B8909E7" w14:textId="08A330C7" w:rsidR="00E71A17" w:rsidRDefault="00695761" w:rsidP="00892349">
      <w:pPr>
        <w:rPr>
          <w:lang w:val="en-US"/>
        </w:rPr>
      </w:pPr>
      <w:r>
        <w:rPr>
          <w:lang w:val="en-US"/>
        </w:rPr>
        <w:t xml:space="preserve">To change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of an interface, use the </w:t>
      </w: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 xml:space="preserve"> command</w:t>
      </w:r>
    </w:p>
    <w:p w14:paraId="5DB183CE" w14:textId="653192FD" w:rsidR="00695761" w:rsidRDefault="003C6A0B" w:rsidP="00892349">
      <w:pPr>
        <w:rPr>
          <w:lang w:val="en-US"/>
        </w:rPr>
      </w:pP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 xml:space="preserve"> </w:t>
      </w:r>
      <w:r w:rsidR="00661880">
        <w:rPr>
          <w:i/>
          <w:iCs/>
          <w:lang w:val="en-US"/>
        </w:rPr>
        <w:t xml:space="preserve">interface-name IP-address </w:t>
      </w:r>
      <w:r w:rsidR="00661880">
        <w:rPr>
          <w:lang w:val="en-US"/>
        </w:rPr>
        <w:t xml:space="preserve">netmask </w:t>
      </w:r>
      <w:r w:rsidR="00661880">
        <w:rPr>
          <w:i/>
          <w:iCs/>
          <w:lang w:val="en-US"/>
        </w:rPr>
        <w:t>subnet-mask</w:t>
      </w:r>
    </w:p>
    <w:p w14:paraId="03B76898" w14:textId="77777777" w:rsidR="00661880" w:rsidRPr="00661880" w:rsidRDefault="00661880" w:rsidP="00892349">
      <w:pPr>
        <w:rPr>
          <w:lang w:val="en-US"/>
        </w:rPr>
      </w:pPr>
    </w:p>
    <w:p w14:paraId="7ED4EBCC" w14:textId="1C1F0366" w:rsidR="007E7548" w:rsidRDefault="00195397" w:rsidP="00892349">
      <w:pPr>
        <w:rPr>
          <w:lang w:val="en-US"/>
        </w:rPr>
      </w:pPr>
      <w:r>
        <w:rPr>
          <w:lang w:val="en-US"/>
        </w:rPr>
        <w:t>The path to the DHCP leases in</w:t>
      </w:r>
      <w:r w:rsidR="00FF6D38">
        <w:rPr>
          <w:lang w:val="en-US"/>
        </w:rPr>
        <w:t xml:space="preserve"> Linux DHCP server</w:t>
      </w:r>
    </w:p>
    <w:p w14:paraId="542CC417" w14:textId="3AE60D44" w:rsidR="00FF6D38" w:rsidRPr="00BA2362" w:rsidRDefault="00FF6D38" w:rsidP="00892349">
      <w:pPr>
        <w:rPr>
          <w:lang w:val="en-US"/>
        </w:rPr>
      </w:pPr>
      <w:r w:rsidRPr="00BA2362">
        <w:rPr>
          <w:lang w:val="en-US"/>
        </w:rPr>
        <w:t>/var/lib/</w:t>
      </w:r>
      <w:proofErr w:type="spellStart"/>
      <w:r w:rsidRPr="00BA2362">
        <w:rPr>
          <w:lang w:val="en-US"/>
        </w:rPr>
        <w:t>dhcpd</w:t>
      </w:r>
      <w:proofErr w:type="spellEnd"/>
      <w:r w:rsidRPr="00BA2362">
        <w:rPr>
          <w:lang w:val="en-US"/>
        </w:rPr>
        <w:t>/</w:t>
      </w:r>
      <w:proofErr w:type="spellStart"/>
      <w:r w:rsidRPr="00BA2362">
        <w:rPr>
          <w:lang w:val="en-US"/>
        </w:rPr>
        <w:t>dhcpd.leases</w:t>
      </w:r>
      <w:proofErr w:type="spellEnd"/>
    </w:p>
    <w:p w14:paraId="24138140" w14:textId="77777777" w:rsidR="00FF6D38" w:rsidRPr="00BA2362" w:rsidRDefault="00FF6D38" w:rsidP="00892349">
      <w:pPr>
        <w:rPr>
          <w:lang w:val="en-US"/>
        </w:rPr>
      </w:pPr>
    </w:p>
    <w:p w14:paraId="3BFCAA58" w14:textId="7920CCFD" w:rsidR="00E95813" w:rsidRDefault="00E95813" w:rsidP="00892349">
      <w:pPr>
        <w:rPr>
          <w:lang w:val="en-US"/>
        </w:rPr>
      </w:pPr>
      <w:r w:rsidRPr="00E95813">
        <w:rPr>
          <w:lang w:val="en-US"/>
        </w:rPr>
        <w:t>To deactivate interface and r</w:t>
      </w:r>
      <w:r>
        <w:rPr>
          <w:lang w:val="en-US"/>
        </w:rPr>
        <w:t>eactivate it (apply changes in IP configuration) in Rocky Linux</w:t>
      </w:r>
    </w:p>
    <w:p w14:paraId="0F86056C" w14:textId="12C6B46B" w:rsidR="00E95813" w:rsidRDefault="00E95813" w:rsidP="00892349">
      <w:pPr>
        <w:rPr>
          <w:i/>
          <w:iCs/>
          <w:lang w:val="en-US"/>
        </w:rPr>
      </w:pPr>
      <w:proofErr w:type="spellStart"/>
      <w:r>
        <w:rPr>
          <w:lang w:val="en-US"/>
        </w:rPr>
        <w:t>Nmcli</w:t>
      </w:r>
      <w:proofErr w:type="spellEnd"/>
      <w:r>
        <w:rPr>
          <w:lang w:val="en-US"/>
        </w:rPr>
        <w:t xml:space="preserve"> con </w:t>
      </w:r>
      <w:r w:rsidR="00A537AD">
        <w:rPr>
          <w:lang w:val="en-US"/>
        </w:rPr>
        <w:t xml:space="preserve">down </w:t>
      </w:r>
      <w:r w:rsidR="00A537AD">
        <w:rPr>
          <w:i/>
          <w:iCs/>
          <w:lang w:val="en-US"/>
        </w:rPr>
        <w:t>interface</w:t>
      </w:r>
      <w:r w:rsidR="00A537AD">
        <w:rPr>
          <w:lang w:val="en-US"/>
        </w:rPr>
        <w:t xml:space="preserve"> &amp;&amp; </w:t>
      </w:r>
      <w:proofErr w:type="spellStart"/>
      <w:r w:rsidR="00A537AD">
        <w:rPr>
          <w:lang w:val="en-US"/>
        </w:rPr>
        <w:t>nmcli</w:t>
      </w:r>
      <w:proofErr w:type="spellEnd"/>
      <w:r w:rsidR="00A537AD">
        <w:rPr>
          <w:lang w:val="en-US"/>
        </w:rPr>
        <w:t xml:space="preserve"> con up </w:t>
      </w:r>
      <w:r w:rsidR="00A537AD">
        <w:rPr>
          <w:i/>
          <w:iCs/>
          <w:lang w:val="en-US"/>
        </w:rPr>
        <w:t>interface</w:t>
      </w:r>
    </w:p>
    <w:p w14:paraId="3B7B8C26" w14:textId="77777777" w:rsidR="00BA2362" w:rsidRDefault="00BA2362" w:rsidP="00892349">
      <w:pPr>
        <w:rPr>
          <w:i/>
          <w:iCs/>
          <w:lang w:val="en-US"/>
        </w:rPr>
      </w:pPr>
    </w:p>
    <w:p w14:paraId="62B15D7A" w14:textId="7C72EC0D" w:rsidR="00BA2362" w:rsidRPr="00BA2362" w:rsidRDefault="00BA2362" w:rsidP="00892349">
      <w:pPr>
        <w:rPr>
          <w:lang w:val="en-US"/>
        </w:rPr>
      </w:pPr>
      <w:proofErr w:type="spellStart"/>
      <w:r>
        <w:rPr>
          <w:lang w:val="en-US"/>
        </w:rPr>
        <w:t>Nslookup</w:t>
      </w:r>
      <w:proofErr w:type="spellEnd"/>
      <w:r>
        <w:rPr>
          <w:lang w:val="en-US"/>
        </w:rPr>
        <w:t xml:space="preserve"> in Linux</w:t>
      </w:r>
      <w:r w:rsidR="00FA5259">
        <w:rPr>
          <w:lang w:val="en-US"/>
        </w:rPr>
        <w:t xml:space="preserve">, after the @ is specifying the </w:t>
      </w:r>
      <w:r w:rsidR="00707E8C">
        <w:rPr>
          <w:lang w:val="en-US"/>
        </w:rPr>
        <w:t>DNS server</w:t>
      </w:r>
    </w:p>
    <w:p w14:paraId="0E31CA04" w14:textId="5C1FE0CB" w:rsidR="00BA2362" w:rsidRPr="00BA2362" w:rsidRDefault="00BA2362" w:rsidP="00892349">
      <w:pPr>
        <w:rPr>
          <w:lang w:val="en-US"/>
        </w:rPr>
      </w:pPr>
      <w:r w:rsidRPr="00BA2362">
        <w:rPr>
          <w:lang w:val="en-US"/>
        </w:rPr>
        <w:t>dig +</w:t>
      </w:r>
      <w:proofErr w:type="spellStart"/>
      <w:r w:rsidRPr="00BA2362">
        <w:rPr>
          <w:lang w:val="en-US"/>
        </w:rPr>
        <w:t>noall</w:t>
      </w:r>
      <w:proofErr w:type="spellEnd"/>
      <w:r w:rsidRPr="00BA2362">
        <w:rPr>
          <w:lang w:val="en-US"/>
        </w:rPr>
        <w:t xml:space="preserve"> +answer rocky1.bmc.test @192.168.20.1</w:t>
      </w:r>
    </w:p>
    <w:p w14:paraId="7736F288" w14:textId="77777777" w:rsidR="00A537AD" w:rsidRDefault="00A537AD" w:rsidP="00892349">
      <w:pPr>
        <w:rPr>
          <w:lang w:val="en-US"/>
        </w:rPr>
      </w:pPr>
    </w:p>
    <w:p w14:paraId="245E6713" w14:textId="72833E56" w:rsidR="00A537AD" w:rsidRDefault="006A581A" w:rsidP="00892349">
      <w:pPr>
        <w:rPr>
          <w:lang w:val="en-US"/>
        </w:rPr>
      </w:pPr>
      <w:r>
        <w:rPr>
          <w:lang w:val="en-US"/>
        </w:rPr>
        <w:t xml:space="preserve">Location of the files needed to configure </w:t>
      </w:r>
      <w:r w:rsidR="000D6B37">
        <w:rPr>
          <w:lang w:val="en-US"/>
        </w:rPr>
        <w:t>DNS server on Linux</w:t>
      </w:r>
    </w:p>
    <w:p w14:paraId="5959DF8F" w14:textId="14E49C9F" w:rsidR="000D6B37" w:rsidRDefault="000D6B37" w:rsidP="00892349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named.conf</w:t>
      </w:r>
      <w:proofErr w:type="spellEnd"/>
    </w:p>
    <w:p w14:paraId="758E22A6" w14:textId="7197B2B6" w:rsidR="000D6B37" w:rsidRDefault="000D6B37" w:rsidP="00892349">
      <w:pPr>
        <w:rPr>
          <w:lang w:val="en-US"/>
        </w:rPr>
      </w:pPr>
      <w:r>
        <w:rPr>
          <w:lang w:val="en-US"/>
        </w:rPr>
        <w:t>/var/named/</w:t>
      </w:r>
      <w:proofErr w:type="spellStart"/>
      <w:r>
        <w:rPr>
          <w:lang w:val="en-US"/>
        </w:rPr>
        <w:t>named.empty</w:t>
      </w:r>
      <w:proofErr w:type="spellEnd"/>
    </w:p>
    <w:p w14:paraId="6E197D53" w14:textId="77777777" w:rsidR="000D6B37" w:rsidRDefault="000D6B37" w:rsidP="00892349">
      <w:pPr>
        <w:rPr>
          <w:lang w:val="en-US"/>
        </w:rPr>
      </w:pPr>
    </w:p>
    <w:p w14:paraId="795823A6" w14:textId="73DCCFE8" w:rsidR="00286A53" w:rsidRDefault="00286A53" w:rsidP="00892349">
      <w:pPr>
        <w:rPr>
          <w:lang w:val="en-US"/>
        </w:rPr>
      </w:pPr>
      <w:r>
        <w:rPr>
          <w:lang w:val="en-US"/>
        </w:rPr>
        <w:t>Saves the running configuration of the firewall to the startup configuration of the firewall rules</w:t>
      </w:r>
    </w:p>
    <w:p w14:paraId="276EA19F" w14:textId="67A0FCF0" w:rsidR="00286A53" w:rsidRDefault="00286A53" w:rsidP="00892349">
      <w:pPr>
        <w:rPr>
          <w:lang w:val="en-US"/>
        </w:rPr>
      </w:pPr>
      <w:proofErr w:type="spellStart"/>
      <w:r w:rsidRPr="00286A53">
        <w:rPr>
          <w:lang w:val="en-US"/>
        </w:rPr>
        <w:t>sudo</w:t>
      </w:r>
      <w:proofErr w:type="spellEnd"/>
      <w:r w:rsidRPr="00286A53">
        <w:rPr>
          <w:lang w:val="en-US"/>
        </w:rPr>
        <w:t xml:space="preserve"> firewall-</w:t>
      </w:r>
      <w:proofErr w:type="spellStart"/>
      <w:r w:rsidRPr="00286A53">
        <w:rPr>
          <w:lang w:val="en-US"/>
        </w:rPr>
        <w:t>cmd</w:t>
      </w:r>
      <w:proofErr w:type="spellEnd"/>
      <w:r w:rsidRPr="00286A53">
        <w:rPr>
          <w:lang w:val="en-US"/>
        </w:rPr>
        <w:t xml:space="preserve"> --runtime-to-permanent</w:t>
      </w:r>
    </w:p>
    <w:p w14:paraId="40A8E55B" w14:textId="77777777" w:rsidR="000D6B37" w:rsidRPr="00A537AD" w:rsidRDefault="000D6B37" w:rsidP="00892349">
      <w:pPr>
        <w:rPr>
          <w:lang w:val="en-US"/>
        </w:rPr>
      </w:pPr>
    </w:p>
    <w:p w14:paraId="3F4E3CBE" w14:textId="77777777" w:rsidR="00FF6D38" w:rsidRPr="00E95813" w:rsidRDefault="00FF6D38" w:rsidP="00892349">
      <w:pPr>
        <w:rPr>
          <w:lang w:val="en-US"/>
        </w:rPr>
      </w:pPr>
    </w:p>
    <w:p w14:paraId="4E0669E8" w14:textId="77777777" w:rsidR="00BC02E8" w:rsidRDefault="00BC02E8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036A40EE" w14:textId="77777777" w:rsidR="00BC02E8" w:rsidRDefault="00BC02E8" w:rsidP="00BC02E8">
      <w:pPr>
        <w:pStyle w:val="Heading2"/>
        <w:rPr>
          <w:lang w:val="en-US"/>
        </w:rPr>
      </w:pPr>
      <w:r>
        <w:rPr>
          <w:lang w:val="en-US"/>
        </w:rPr>
        <w:lastRenderedPageBreak/>
        <w:t>Week 6</w:t>
      </w:r>
    </w:p>
    <w:p w14:paraId="1993D5D2" w14:textId="77777777" w:rsidR="00BC02E8" w:rsidRDefault="00BC02E8" w:rsidP="00BC02E8">
      <w:pPr>
        <w:pStyle w:val="Heading3"/>
        <w:rPr>
          <w:lang w:val="en-US"/>
        </w:rPr>
      </w:pPr>
      <w:r>
        <w:rPr>
          <w:lang w:val="en-US"/>
        </w:rPr>
        <w:t>Windows</w:t>
      </w:r>
    </w:p>
    <w:p w14:paraId="1540570E" w14:textId="77777777" w:rsidR="00C371A4" w:rsidRDefault="00C371A4" w:rsidP="00BC02E8">
      <w:pPr>
        <w:rPr>
          <w:lang w:val="en-US"/>
        </w:rPr>
      </w:pPr>
      <w:r>
        <w:rPr>
          <w:lang w:val="en-US"/>
        </w:rPr>
        <w:t>To backup all GPOs</w:t>
      </w:r>
    </w:p>
    <w:p w14:paraId="3E8EE2B0" w14:textId="7AC47240" w:rsidR="00C371A4" w:rsidRDefault="00C371A4" w:rsidP="00BC02E8">
      <w:pPr>
        <w:rPr>
          <w:lang w:val="en-US"/>
        </w:rPr>
      </w:pPr>
      <w:r w:rsidRPr="00C371A4">
        <w:rPr>
          <w:lang w:val="en-US"/>
        </w:rPr>
        <w:t xml:space="preserve">Backup-GPO -Domain </w:t>
      </w:r>
      <w:r>
        <w:rPr>
          <w:i/>
          <w:iCs/>
          <w:lang w:val="en-US"/>
        </w:rPr>
        <w:t>your-domain</w:t>
      </w:r>
      <w:r w:rsidRPr="00C371A4">
        <w:rPr>
          <w:lang w:val="en-US"/>
        </w:rPr>
        <w:t xml:space="preserve"> -Path </w:t>
      </w:r>
      <w:proofErr w:type="spellStart"/>
      <w:r>
        <w:rPr>
          <w:i/>
          <w:iCs/>
          <w:lang w:val="en-US"/>
        </w:rPr>
        <w:t>path</w:t>
      </w:r>
      <w:proofErr w:type="spellEnd"/>
      <w:r w:rsidR="005A78C3">
        <w:rPr>
          <w:i/>
          <w:iCs/>
          <w:lang w:val="en-US"/>
        </w:rPr>
        <w:t xml:space="preserve"> </w:t>
      </w:r>
      <w:r w:rsidRPr="00C371A4">
        <w:rPr>
          <w:lang w:val="en-US"/>
        </w:rPr>
        <w:t>-All</w:t>
      </w:r>
    </w:p>
    <w:p w14:paraId="5275A1AD" w14:textId="77777777" w:rsidR="001755A6" w:rsidRDefault="001755A6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167DCFD5" w14:textId="7457CF3B" w:rsidR="00552754" w:rsidRPr="0037316C" w:rsidRDefault="00807364" w:rsidP="00807364">
      <w:pPr>
        <w:pStyle w:val="Heading1"/>
      </w:pPr>
      <w:bookmarkStart w:id="0" w:name="_Toc146283342"/>
      <w:r w:rsidRPr="0037316C">
        <w:lastRenderedPageBreak/>
        <w:t>Versiebeheer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9"/>
        <w:gridCol w:w="1412"/>
        <w:gridCol w:w="5764"/>
        <w:gridCol w:w="877"/>
      </w:tblGrid>
      <w:tr w:rsidR="00807364" w:rsidRPr="002C6F3A" w14:paraId="31226E69" w14:textId="77777777" w:rsidTr="0029743F">
        <w:tc>
          <w:tcPr>
            <w:tcW w:w="1696" w:type="dxa"/>
          </w:tcPr>
          <w:p w14:paraId="7DF2523A" w14:textId="7599A448" w:rsidR="00807364" w:rsidRPr="002C6F3A" w:rsidRDefault="007E3180" w:rsidP="00F25168">
            <w:pPr>
              <w:rPr>
                <w:b/>
                <w:bCs w:val="0"/>
              </w:rPr>
            </w:pPr>
            <w:r w:rsidRPr="002C6F3A">
              <w:rPr>
                <w:b/>
                <w:bCs w:val="0"/>
              </w:rPr>
              <w:t>Auteur</w:t>
            </w:r>
          </w:p>
        </w:tc>
        <w:tc>
          <w:tcPr>
            <w:tcW w:w="1418" w:type="dxa"/>
          </w:tcPr>
          <w:p w14:paraId="544969BD" w14:textId="45E4759D" w:rsidR="00807364" w:rsidRPr="002C6F3A" w:rsidRDefault="007E3180" w:rsidP="00F25168">
            <w:pPr>
              <w:rPr>
                <w:b/>
                <w:bCs w:val="0"/>
              </w:rPr>
            </w:pPr>
            <w:r w:rsidRPr="002C6F3A">
              <w:rPr>
                <w:b/>
                <w:bCs w:val="0"/>
              </w:rPr>
              <w:t>Datum</w:t>
            </w:r>
          </w:p>
        </w:tc>
        <w:tc>
          <w:tcPr>
            <w:tcW w:w="5812" w:type="dxa"/>
          </w:tcPr>
          <w:p w14:paraId="1F6A5C71" w14:textId="49FF66AA" w:rsidR="00807364" w:rsidRPr="002C6F3A" w:rsidRDefault="007E3180" w:rsidP="00F25168">
            <w:pPr>
              <w:rPr>
                <w:b/>
                <w:bCs w:val="0"/>
              </w:rPr>
            </w:pPr>
            <w:r w:rsidRPr="002C6F3A">
              <w:rPr>
                <w:b/>
                <w:bCs w:val="0"/>
              </w:rPr>
              <w:t>Wijziging</w:t>
            </w:r>
          </w:p>
        </w:tc>
        <w:tc>
          <w:tcPr>
            <w:tcW w:w="816" w:type="dxa"/>
          </w:tcPr>
          <w:p w14:paraId="4E691A4A" w14:textId="1E48FC00" w:rsidR="00807364" w:rsidRPr="002C6F3A" w:rsidRDefault="007E3180" w:rsidP="00F25168">
            <w:pPr>
              <w:rPr>
                <w:b/>
                <w:bCs w:val="0"/>
              </w:rPr>
            </w:pPr>
            <w:r w:rsidRPr="002C6F3A">
              <w:rPr>
                <w:b/>
                <w:bCs w:val="0"/>
              </w:rPr>
              <w:t>Versie</w:t>
            </w:r>
          </w:p>
        </w:tc>
      </w:tr>
      <w:tr w:rsidR="00807364" w14:paraId="4BBFFBAE" w14:textId="77777777" w:rsidTr="0029743F">
        <w:tc>
          <w:tcPr>
            <w:tcW w:w="1696" w:type="dxa"/>
          </w:tcPr>
          <w:p w14:paraId="10F290B5" w14:textId="09CA136E" w:rsidR="00807364" w:rsidRDefault="007E3180" w:rsidP="00F25168">
            <w:r>
              <w:t>Mayar Alakkad</w:t>
            </w:r>
          </w:p>
        </w:tc>
        <w:tc>
          <w:tcPr>
            <w:tcW w:w="1418" w:type="dxa"/>
          </w:tcPr>
          <w:p w14:paraId="44A62C12" w14:textId="67DDD929" w:rsidR="00807364" w:rsidRDefault="002C6F3A" w:rsidP="00F25168">
            <w:r>
              <w:t>23-09-2023</w:t>
            </w:r>
          </w:p>
        </w:tc>
        <w:tc>
          <w:tcPr>
            <w:tcW w:w="5812" w:type="dxa"/>
          </w:tcPr>
          <w:p w14:paraId="35F590D9" w14:textId="6A8A021E" w:rsidR="00807364" w:rsidRDefault="002C6F3A" w:rsidP="00F25168">
            <w:r>
              <w:t>Week 3 uitgevoerd en verwerkt in documentatie</w:t>
            </w:r>
          </w:p>
        </w:tc>
        <w:tc>
          <w:tcPr>
            <w:tcW w:w="816" w:type="dxa"/>
          </w:tcPr>
          <w:p w14:paraId="28C2944C" w14:textId="43908015" w:rsidR="00807364" w:rsidRDefault="002C6F3A" w:rsidP="00F25168">
            <w:r>
              <w:t>V0.1</w:t>
            </w:r>
          </w:p>
        </w:tc>
      </w:tr>
      <w:tr w:rsidR="00807364" w14:paraId="6795A0AC" w14:textId="77777777" w:rsidTr="0029743F">
        <w:tc>
          <w:tcPr>
            <w:tcW w:w="1696" w:type="dxa"/>
          </w:tcPr>
          <w:p w14:paraId="1F271469" w14:textId="4CF1AB7C" w:rsidR="00807364" w:rsidRDefault="002C6F3A" w:rsidP="00F25168">
            <w:r>
              <w:t>Mayar Alakkad</w:t>
            </w:r>
          </w:p>
        </w:tc>
        <w:tc>
          <w:tcPr>
            <w:tcW w:w="1418" w:type="dxa"/>
          </w:tcPr>
          <w:p w14:paraId="3946BD96" w14:textId="46B25CD0" w:rsidR="00807364" w:rsidRDefault="002C6F3A" w:rsidP="00F25168">
            <w:r>
              <w:t>24-09-2023</w:t>
            </w:r>
          </w:p>
        </w:tc>
        <w:tc>
          <w:tcPr>
            <w:tcW w:w="5812" w:type="dxa"/>
          </w:tcPr>
          <w:p w14:paraId="69E3FB3B" w14:textId="561B6D7B" w:rsidR="00807364" w:rsidRDefault="002C6F3A" w:rsidP="00F25168">
            <w:r>
              <w:t>Week 4 uitgewerkt en verwerkt in documentatie</w:t>
            </w:r>
          </w:p>
        </w:tc>
        <w:tc>
          <w:tcPr>
            <w:tcW w:w="816" w:type="dxa"/>
          </w:tcPr>
          <w:p w14:paraId="6A29FB2B" w14:textId="197A3897" w:rsidR="00807364" w:rsidRDefault="002C6F3A" w:rsidP="00F25168">
            <w:r>
              <w:t>V0.2</w:t>
            </w:r>
          </w:p>
        </w:tc>
      </w:tr>
      <w:tr w:rsidR="00807364" w14:paraId="64E0B06C" w14:textId="77777777" w:rsidTr="0029743F">
        <w:tc>
          <w:tcPr>
            <w:tcW w:w="1696" w:type="dxa"/>
          </w:tcPr>
          <w:p w14:paraId="7241D095" w14:textId="636D98A8" w:rsidR="00807364" w:rsidRDefault="00E54F9C" w:rsidP="00F25168">
            <w:r>
              <w:t>Mayar Alakkad</w:t>
            </w:r>
          </w:p>
        </w:tc>
        <w:tc>
          <w:tcPr>
            <w:tcW w:w="1418" w:type="dxa"/>
          </w:tcPr>
          <w:p w14:paraId="61EBC5C2" w14:textId="3C2DC593" w:rsidR="00807364" w:rsidRDefault="00E54F9C" w:rsidP="00F25168">
            <w:r>
              <w:t>29-09-2023</w:t>
            </w:r>
          </w:p>
        </w:tc>
        <w:tc>
          <w:tcPr>
            <w:tcW w:w="5812" w:type="dxa"/>
          </w:tcPr>
          <w:p w14:paraId="2D0E9764" w14:textId="26DE70D5" w:rsidR="00807364" w:rsidRDefault="00E54F9C" w:rsidP="00F25168">
            <w:r>
              <w:t>Week 5 gestart</w:t>
            </w:r>
            <w:r w:rsidR="004B5EF7">
              <w:t xml:space="preserve"> | Windows</w:t>
            </w:r>
          </w:p>
        </w:tc>
        <w:tc>
          <w:tcPr>
            <w:tcW w:w="816" w:type="dxa"/>
          </w:tcPr>
          <w:p w14:paraId="23D2B118" w14:textId="21ED50B4" w:rsidR="00807364" w:rsidRDefault="00E54F9C" w:rsidP="00F25168">
            <w:r>
              <w:t>V0.3</w:t>
            </w:r>
          </w:p>
        </w:tc>
      </w:tr>
      <w:tr w:rsidR="00807364" w14:paraId="2F9B854B" w14:textId="77777777" w:rsidTr="0029743F">
        <w:tc>
          <w:tcPr>
            <w:tcW w:w="1696" w:type="dxa"/>
          </w:tcPr>
          <w:p w14:paraId="1ADCFCBF" w14:textId="77777777" w:rsidR="00807364" w:rsidRDefault="00807364" w:rsidP="00F25168"/>
        </w:tc>
        <w:tc>
          <w:tcPr>
            <w:tcW w:w="1418" w:type="dxa"/>
          </w:tcPr>
          <w:p w14:paraId="2AD8F93D" w14:textId="77777777" w:rsidR="00807364" w:rsidRDefault="00807364" w:rsidP="00F25168"/>
        </w:tc>
        <w:tc>
          <w:tcPr>
            <w:tcW w:w="5812" w:type="dxa"/>
          </w:tcPr>
          <w:p w14:paraId="60DE686F" w14:textId="77777777" w:rsidR="00807364" w:rsidRDefault="00807364" w:rsidP="00F25168"/>
        </w:tc>
        <w:tc>
          <w:tcPr>
            <w:tcW w:w="816" w:type="dxa"/>
          </w:tcPr>
          <w:p w14:paraId="4F594AE8" w14:textId="77777777" w:rsidR="00807364" w:rsidRDefault="00807364" w:rsidP="00F25168"/>
        </w:tc>
      </w:tr>
      <w:tr w:rsidR="00807364" w14:paraId="769A11E6" w14:textId="77777777" w:rsidTr="0029743F">
        <w:tc>
          <w:tcPr>
            <w:tcW w:w="1696" w:type="dxa"/>
          </w:tcPr>
          <w:p w14:paraId="7C554E02" w14:textId="77777777" w:rsidR="00807364" w:rsidRDefault="00807364" w:rsidP="00F25168"/>
        </w:tc>
        <w:tc>
          <w:tcPr>
            <w:tcW w:w="1418" w:type="dxa"/>
          </w:tcPr>
          <w:p w14:paraId="6F9E92AB" w14:textId="77777777" w:rsidR="00807364" w:rsidRDefault="00807364" w:rsidP="00F25168"/>
        </w:tc>
        <w:tc>
          <w:tcPr>
            <w:tcW w:w="5812" w:type="dxa"/>
          </w:tcPr>
          <w:p w14:paraId="316D9259" w14:textId="77777777" w:rsidR="00807364" w:rsidRDefault="00807364" w:rsidP="00F25168"/>
        </w:tc>
        <w:tc>
          <w:tcPr>
            <w:tcW w:w="816" w:type="dxa"/>
          </w:tcPr>
          <w:p w14:paraId="53942D48" w14:textId="77777777" w:rsidR="00807364" w:rsidRDefault="00807364" w:rsidP="00F25168"/>
        </w:tc>
      </w:tr>
    </w:tbl>
    <w:p w14:paraId="67B5F2A8" w14:textId="77777777" w:rsidR="00807364" w:rsidRPr="006D2B47" w:rsidRDefault="00807364" w:rsidP="00F25168"/>
    <w:sectPr w:rsidR="00807364" w:rsidRPr="006D2B47" w:rsidSect="00B553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7" w:right="1077" w:bottom="907" w:left="1077" w:header="578" w:footer="43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FEE6D" w14:textId="77777777" w:rsidR="00BB4EC8" w:rsidRDefault="00BB4EC8">
      <w:pPr>
        <w:spacing w:after="0"/>
      </w:pPr>
      <w:r>
        <w:separator/>
      </w:r>
    </w:p>
  </w:endnote>
  <w:endnote w:type="continuationSeparator" w:id="0">
    <w:p w14:paraId="6F0CFE50" w14:textId="77777777" w:rsidR="00BB4EC8" w:rsidRDefault="00BB4E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82E6E" w14:textId="77777777" w:rsidR="00172D10" w:rsidRDefault="00172D10">
    <w:pPr>
      <w:jc w:val="right"/>
    </w:pPr>
  </w:p>
  <w:p w14:paraId="2B1A21AE" w14:textId="77777777" w:rsidR="00172D10" w:rsidRDefault="001C62C8" w:rsidP="009823B0">
    <w:pPr>
      <w:jc w:val="right"/>
    </w:pP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>
      <w:rPr>
        <w:noProof/>
        <w:lang w:bidi="nl-NL"/>
      </w:rPr>
      <w:t>2</w:t>
    </w:r>
    <w:r>
      <w:rPr>
        <w:noProof/>
        <w:lang w:bidi="nl-NL"/>
      </w:rPr>
      <w:fldChar w:fldCharType="end"/>
    </w:r>
    <w:r>
      <w:rPr>
        <w:lang w:bidi="nl-NL"/>
      </w:rPr>
      <w:t xml:space="preserve"> </w:t>
    </w:r>
    <w:r>
      <w:rPr>
        <w:color w:val="75BDA7" w:themeColor="accent3"/>
        <w:lang w:bidi="nl-NL"/>
      </w:rPr>
      <w:sym w:font="Wingdings 2" w:char="F097"/>
    </w:r>
  </w:p>
  <w:p w14:paraId="248AE375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494B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3083B5" w14:textId="77777777" w:rsidR="005D120C" w:rsidRPr="005D120C" w:rsidRDefault="005D120C">
        <w:pPr>
          <w:pStyle w:val="Footer"/>
          <w:jc w:val="center"/>
          <w:rPr>
            <w:color w:val="3494BA" w:themeColor="accent1"/>
          </w:rPr>
        </w:pPr>
        <w:r w:rsidRPr="005D120C">
          <w:rPr>
            <w:color w:val="3494BA" w:themeColor="accent1"/>
            <w:lang w:bidi="nl-NL"/>
          </w:rPr>
          <w:fldChar w:fldCharType="begin"/>
        </w:r>
        <w:r w:rsidRPr="005D120C">
          <w:rPr>
            <w:color w:val="3494BA" w:themeColor="accent1"/>
            <w:lang w:bidi="nl-NL"/>
          </w:rPr>
          <w:instrText xml:space="preserve"> PAGE   \* MERGEFORMAT </w:instrText>
        </w:r>
        <w:r w:rsidRPr="005D120C">
          <w:rPr>
            <w:color w:val="3494BA" w:themeColor="accent1"/>
            <w:lang w:bidi="nl-NL"/>
          </w:rPr>
          <w:fldChar w:fldCharType="separate"/>
        </w:r>
        <w:r w:rsidR="00DB0EF4">
          <w:rPr>
            <w:noProof/>
            <w:color w:val="3494BA" w:themeColor="accent1"/>
            <w:lang w:bidi="nl-NL"/>
          </w:rPr>
          <w:t>1</w:t>
        </w:r>
        <w:r w:rsidRPr="005D120C">
          <w:rPr>
            <w:noProof/>
            <w:color w:val="3494BA" w:themeColor="accent1"/>
            <w:lang w:bidi="nl-NL"/>
          </w:rPr>
          <w:fldChar w:fldCharType="end"/>
        </w:r>
      </w:p>
    </w:sdtContent>
  </w:sdt>
  <w:p w14:paraId="76396415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CC99D" w14:textId="77777777" w:rsidR="00094803" w:rsidRDefault="00094803">
    <w:pPr>
      <w:pStyle w:val="Footer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0E22664" wp14:editId="0EE7ABD0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ep 17" descr="Meervoudige kleurige zeshoeke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Afbeelding 22" descr="Zeshoek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Afbeelding 29" descr="Zeshoek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Afbeelding 30" descr="Zeshoek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B0CF67" id="Groep 17" o:spid="_x0000_s1026" alt="Meervoudige kleurige zeshoeken" style="position:absolute;margin-left:-70.5pt;margin-top:-165.9pt;width:321.8pt;height:267.1pt;z-index:251660288" coordsize="40887,339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Afbeelding 22" o:spid="_x0000_s1027" type="#_x0000_t75" alt="Zeshoek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">
                <v:imagedata r:id="rId7" o:title="Zeshoek 2"/>
              </v:shape>
              <v:shape id="Afbeelding 29" o:spid="_x0000_s1028" type="#_x0000_t75" alt="Zeshoek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">
                <v:imagedata r:id="rId8" o:title="Zeshoek 3"/>
              </v:shape>
              <v:shape id="Afbeelding 30" o:spid="_x0000_s1029" type="#_x0000_t75" alt="Zeshoek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">
                <v:imagedata r:id="rId9" o:title="Zeshoek 1"/>
              </v:shape>
            </v:group>
          </w:pict>
        </mc:Fallback>
      </mc:AlternateContent>
    </w:r>
    <w:r>
      <w:rPr>
        <w:noProof/>
        <w:lang w:bidi="nl-NL"/>
      </w:rPr>
      <w:drawing>
        <wp:anchor distT="0" distB="0" distL="114300" distR="114300" simplePos="0" relativeHeight="251661312" behindDoc="0" locked="0" layoutInCell="1" allowOverlap="1" wp14:anchorId="68B70A19" wp14:editId="510B627C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Afbeelding 31" descr="Zeshoe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Afbeelding 31" descr="zeshoek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791F6" w14:textId="77777777" w:rsidR="00BB4EC8" w:rsidRDefault="00BB4EC8">
      <w:pPr>
        <w:spacing w:after="0"/>
      </w:pPr>
      <w:r>
        <w:separator/>
      </w:r>
    </w:p>
  </w:footnote>
  <w:footnote w:type="continuationSeparator" w:id="0">
    <w:p w14:paraId="65F00642" w14:textId="77777777" w:rsidR="00BB4EC8" w:rsidRDefault="00BB4E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D3DDA" w14:textId="77777777" w:rsidR="004C02DF" w:rsidRDefault="004C02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494BA" w:themeColor="accent1"/>
      </w:rPr>
      <w:alias w:val="Documenttitel:"/>
      <w:tag w:val="Documenttitel:"/>
      <w:id w:val="-1396499233"/>
      <w:placeholder>
        <w:docPart w:val="B23C933E95BA46C498788D3ED8AA9CB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4BC06C44" w14:textId="4CFD7358" w:rsidR="00172D10" w:rsidRDefault="000E7B0E">
        <w:pPr>
          <w:spacing w:after="0"/>
          <w:jc w:val="center"/>
          <w:rPr>
            <w:color w:val="CEDBE6" w:themeColor="background2"/>
          </w:rPr>
        </w:pPr>
        <w:r>
          <w:rPr>
            <w:color w:val="3494BA" w:themeColor="accent1"/>
          </w:rPr>
          <w:t>Basis IT Platformen</w:t>
        </w:r>
      </w:p>
    </w:sdtContent>
  </w:sdt>
  <w:p w14:paraId="30064592" w14:textId="77777777" w:rsidR="00172D10" w:rsidRPr="005D120C" w:rsidRDefault="00A565CE">
    <w:pPr>
      <w:jc w:val="center"/>
      <w:rPr>
        <w:color w:val="373545" w:themeColor="text2"/>
      </w:rPr>
    </w:pPr>
    <w:sdt>
      <w:sdtPr>
        <w:rPr>
          <w:color w:val="373545" w:themeColor="text2"/>
        </w:rPr>
        <w:alias w:val="Beletselteken:"/>
        <w:tag w:val="Beletselteken:"/>
        <w:id w:val="-2048830323"/>
        <w:temporary/>
        <w:showingPlcHdr/>
        <w15:appearance w15:val="hidden"/>
      </w:sdtPr>
      <w:sdtEndPr/>
      <w:sdtContent>
        <w:r w:rsidR="001D74FA" w:rsidRPr="001B0F06">
          <w:rPr>
            <w:color w:val="292733" w:themeColor="text2" w:themeShade="BF"/>
            <w:lang w:bidi="nl-NL"/>
          </w:rPr>
          <w:sym w:font="Symbol" w:char="F0B7"/>
        </w:r>
        <w:r w:rsidR="001D74FA" w:rsidRPr="001B0F06">
          <w:rPr>
            <w:color w:val="292733" w:themeColor="text2" w:themeShade="BF"/>
            <w:lang w:bidi="nl-NL"/>
          </w:rPr>
          <w:t xml:space="preserve"> </w:t>
        </w:r>
        <w:r w:rsidR="001D74FA" w:rsidRPr="001B0F06">
          <w:rPr>
            <w:color w:val="292733" w:themeColor="text2" w:themeShade="BF"/>
            <w:lang w:bidi="nl-NL"/>
          </w:rPr>
          <w:sym w:font="Symbol" w:char="F0B7"/>
        </w:r>
        <w:r w:rsidR="001D74FA" w:rsidRPr="001B0F06">
          <w:rPr>
            <w:color w:val="292733" w:themeColor="text2" w:themeShade="BF"/>
            <w:lang w:bidi="nl-NL"/>
          </w:rPr>
          <w:t xml:space="preserve"> </w:t>
        </w:r>
        <w:r w:rsidR="001D74FA" w:rsidRPr="001B0F06">
          <w:rPr>
            <w:color w:val="292733" w:themeColor="text2" w:themeShade="BF"/>
            <w:lang w:bidi="nl-NL"/>
          </w:rPr>
          <w:sym w:font="Symbol" w:char="F0B7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D992A" w14:textId="77777777" w:rsidR="00094803" w:rsidRDefault="00094803">
    <w:pPr>
      <w:pStyle w:val="Header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9E8B5A0" wp14:editId="7F8C9FFA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ep 2" descr="Meervoudige kleurige zeshoeke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Afbeelding 3" descr="Zeshoek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Afbeelding 4" descr="Zeshoek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Afbeelding 5" descr="Zeshoek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Afbeelding 6" descr="Zeshoek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B1262C" id="Groep 2" o:spid="_x0000_s1026" alt="Meervoudige kleurige zeshoeken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Afbeelding 3" o:spid="_x0000_s1027" type="#_x0000_t75" alt="Zeshoek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">
                <v:imagedata r:id="rId9" o:title="Zeshoek 4"/>
              </v:shape>
              <v:shape id="Afbeelding 4" o:spid="_x0000_s1028" type="#_x0000_t75" alt="Zeshoek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">
                <v:imagedata r:id="rId10" o:title="Zeshoek 2"/>
              </v:shape>
              <v:shape id="Afbeelding 5" o:spid="_x0000_s1029" type="#_x0000_t75" alt="Zeshoek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">
                <v:imagedata r:id="rId11" o:title="Zeshoek 1"/>
              </v:shape>
              <v:shape id="Afbeelding 6" o:spid="_x0000_s1030" type="#_x0000_t75" alt="Zeshoek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">
                <v:imagedata r:id="rId12" o:title="Zeshoek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27ED9"/>
    <w:multiLevelType w:val="hybridMultilevel"/>
    <w:tmpl w:val="E34460C0"/>
    <w:lvl w:ilvl="0" w:tplc="0A5E3B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834C49"/>
    <w:multiLevelType w:val="hybridMultilevel"/>
    <w:tmpl w:val="291C9BB0"/>
    <w:lvl w:ilvl="0" w:tplc="13526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A0835"/>
    <w:multiLevelType w:val="hybridMultilevel"/>
    <w:tmpl w:val="A4BE8438"/>
    <w:lvl w:ilvl="0" w:tplc="9424BA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7736A"/>
    <w:multiLevelType w:val="hybridMultilevel"/>
    <w:tmpl w:val="E004BC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16D4D"/>
    <w:multiLevelType w:val="hybridMultilevel"/>
    <w:tmpl w:val="ED48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3D1469"/>
    <w:multiLevelType w:val="hybridMultilevel"/>
    <w:tmpl w:val="E6D2A2D2"/>
    <w:lvl w:ilvl="0" w:tplc="4A1A2A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64A4A"/>
    <w:multiLevelType w:val="hybridMultilevel"/>
    <w:tmpl w:val="7D8AA6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35448"/>
    <w:multiLevelType w:val="hybridMultilevel"/>
    <w:tmpl w:val="455C5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9C5F63"/>
    <w:multiLevelType w:val="hybridMultilevel"/>
    <w:tmpl w:val="58A66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0D6EEF"/>
    <w:multiLevelType w:val="hybridMultilevel"/>
    <w:tmpl w:val="5AA6FE9A"/>
    <w:lvl w:ilvl="0" w:tplc="B8BC94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1E681D"/>
    <w:multiLevelType w:val="hybridMultilevel"/>
    <w:tmpl w:val="B0C28954"/>
    <w:lvl w:ilvl="0" w:tplc="F8AA5A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32C9C"/>
    <w:multiLevelType w:val="hybridMultilevel"/>
    <w:tmpl w:val="64628A92"/>
    <w:lvl w:ilvl="0" w:tplc="52C010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D5702"/>
    <w:multiLevelType w:val="hybridMultilevel"/>
    <w:tmpl w:val="46FEE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BC7176"/>
    <w:multiLevelType w:val="hybridMultilevel"/>
    <w:tmpl w:val="7CEC00A8"/>
    <w:lvl w:ilvl="0" w:tplc="80388A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47DEB"/>
    <w:multiLevelType w:val="hybridMultilevel"/>
    <w:tmpl w:val="523E8188"/>
    <w:lvl w:ilvl="0" w:tplc="3BF814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A22681"/>
    <w:multiLevelType w:val="hybridMultilevel"/>
    <w:tmpl w:val="C1D20A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56E72"/>
    <w:multiLevelType w:val="hybridMultilevel"/>
    <w:tmpl w:val="2CC286E6"/>
    <w:lvl w:ilvl="0" w:tplc="EC808E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7752D"/>
    <w:multiLevelType w:val="hybridMultilevel"/>
    <w:tmpl w:val="07F8FB96"/>
    <w:lvl w:ilvl="0" w:tplc="A1B89D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876267">
    <w:abstractNumId w:val="9"/>
  </w:num>
  <w:num w:numId="2" w16cid:durableId="583687991">
    <w:abstractNumId w:val="7"/>
  </w:num>
  <w:num w:numId="3" w16cid:durableId="1553230772">
    <w:abstractNumId w:val="6"/>
  </w:num>
  <w:num w:numId="4" w16cid:durableId="27918732">
    <w:abstractNumId w:val="5"/>
  </w:num>
  <w:num w:numId="5" w16cid:durableId="1559517068">
    <w:abstractNumId w:val="4"/>
  </w:num>
  <w:num w:numId="6" w16cid:durableId="1131945745">
    <w:abstractNumId w:val="8"/>
  </w:num>
  <w:num w:numId="7" w16cid:durableId="2112625427">
    <w:abstractNumId w:val="3"/>
  </w:num>
  <w:num w:numId="8" w16cid:durableId="1089732667">
    <w:abstractNumId w:val="2"/>
  </w:num>
  <w:num w:numId="9" w16cid:durableId="1649554818">
    <w:abstractNumId w:val="1"/>
  </w:num>
  <w:num w:numId="10" w16cid:durableId="545683304">
    <w:abstractNumId w:val="0"/>
  </w:num>
  <w:num w:numId="11" w16cid:durableId="1548568365">
    <w:abstractNumId w:val="27"/>
  </w:num>
  <w:num w:numId="12" w16cid:durableId="256256923">
    <w:abstractNumId w:val="24"/>
  </w:num>
  <w:num w:numId="13" w16cid:durableId="1028721698">
    <w:abstractNumId w:val="18"/>
  </w:num>
  <w:num w:numId="14" w16cid:durableId="558630343">
    <w:abstractNumId w:val="23"/>
  </w:num>
  <w:num w:numId="15" w16cid:durableId="1481000766">
    <w:abstractNumId w:val="22"/>
  </w:num>
  <w:num w:numId="16" w16cid:durableId="1125583219">
    <w:abstractNumId w:val="15"/>
  </w:num>
  <w:num w:numId="17" w16cid:durableId="1223178753">
    <w:abstractNumId w:val="26"/>
  </w:num>
  <w:num w:numId="18" w16cid:durableId="1180238190">
    <w:abstractNumId w:val="11"/>
  </w:num>
  <w:num w:numId="19" w16cid:durableId="199056990">
    <w:abstractNumId w:val="10"/>
  </w:num>
  <w:num w:numId="20" w16cid:durableId="774443844">
    <w:abstractNumId w:val="19"/>
  </w:num>
  <w:num w:numId="21" w16cid:durableId="170922963">
    <w:abstractNumId w:val="12"/>
  </w:num>
  <w:num w:numId="22" w16cid:durableId="2062287592">
    <w:abstractNumId w:val="14"/>
  </w:num>
  <w:num w:numId="23" w16cid:durableId="780808181">
    <w:abstractNumId w:val="20"/>
  </w:num>
  <w:num w:numId="24" w16cid:durableId="204486687">
    <w:abstractNumId w:val="17"/>
  </w:num>
  <w:num w:numId="25" w16cid:durableId="2043162100">
    <w:abstractNumId w:val="21"/>
  </w:num>
  <w:num w:numId="26" w16cid:durableId="1948853694">
    <w:abstractNumId w:val="13"/>
  </w:num>
  <w:num w:numId="27" w16cid:durableId="528222302">
    <w:abstractNumId w:val="16"/>
  </w:num>
  <w:num w:numId="28" w16cid:durableId="4151292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23"/>
    <w:rsid w:val="00001C01"/>
    <w:rsid w:val="000038F5"/>
    <w:rsid w:val="000047E9"/>
    <w:rsid w:val="00011242"/>
    <w:rsid w:val="00016E69"/>
    <w:rsid w:val="000172A7"/>
    <w:rsid w:val="00021958"/>
    <w:rsid w:val="00024D51"/>
    <w:rsid w:val="000308C3"/>
    <w:rsid w:val="0003187D"/>
    <w:rsid w:val="00036643"/>
    <w:rsid w:val="0003711D"/>
    <w:rsid w:val="00037DE2"/>
    <w:rsid w:val="00046758"/>
    <w:rsid w:val="000552D6"/>
    <w:rsid w:val="00055752"/>
    <w:rsid w:val="00055E20"/>
    <w:rsid w:val="00057FAE"/>
    <w:rsid w:val="000625AD"/>
    <w:rsid w:val="00063E72"/>
    <w:rsid w:val="00063EEB"/>
    <w:rsid w:val="000644C2"/>
    <w:rsid w:val="00071AE5"/>
    <w:rsid w:val="000722D7"/>
    <w:rsid w:val="00074F75"/>
    <w:rsid w:val="00082BD6"/>
    <w:rsid w:val="00086175"/>
    <w:rsid w:val="000942B7"/>
    <w:rsid w:val="00094803"/>
    <w:rsid w:val="00097A32"/>
    <w:rsid w:val="00097CA3"/>
    <w:rsid w:val="000A29FA"/>
    <w:rsid w:val="000B4A17"/>
    <w:rsid w:val="000C1F8F"/>
    <w:rsid w:val="000C4A4B"/>
    <w:rsid w:val="000D1EAD"/>
    <w:rsid w:val="000D6B37"/>
    <w:rsid w:val="000E076A"/>
    <w:rsid w:val="000E1366"/>
    <w:rsid w:val="000E6662"/>
    <w:rsid w:val="000E719D"/>
    <w:rsid w:val="000E7583"/>
    <w:rsid w:val="000E7B0E"/>
    <w:rsid w:val="000F1FE0"/>
    <w:rsid w:val="000F4E61"/>
    <w:rsid w:val="0010208B"/>
    <w:rsid w:val="00112E0D"/>
    <w:rsid w:val="00122950"/>
    <w:rsid w:val="00123D1A"/>
    <w:rsid w:val="00125D50"/>
    <w:rsid w:val="00130DA1"/>
    <w:rsid w:val="0013135B"/>
    <w:rsid w:val="00144C8E"/>
    <w:rsid w:val="00146483"/>
    <w:rsid w:val="0015122D"/>
    <w:rsid w:val="0015757B"/>
    <w:rsid w:val="00166C2A"/>
    <w:rsid w:val="0016737C"/>
    <w:rsid w:val="00171C81"/>
    <w:rsid w:val="001720AE"/>
    <w:rsid w:val="00172D10"/>
    <w:rsid w:val="001755A6"/>
    <w:rsid w:val="00175F0A"/>
    <w:rsid w:val="001769F2"/>
    <w:rsid w:val="00177090"/>
    <w:rsid w:val="00177749"/>
    <w:rsid w:val="00180615"/>
    <w:rsid w:val="00181FF2"/>
    <w:rsid w:val="00184BE3"/>
    <w:rsid w:val="0018508C"/>
    <w:rsid w:val="001921B9"/>
    <w:rsid w:val="00194F61"/>
    <w:rsid w:val="00195397"/>
    <w:rsid w:val="001A1A93"/>
    <w:rsid w:val="001A2155"/>
    <w:rsid w:val="001B0F06"/>
    <w:rsid w:val="001B2E4A"/>
    <w:rsid w:val="001B3210"/>
    <w:rsid w:val="001B608C"/>
    <w:rsid w:val="001C0E31"/>
    <w:rsid w:val="001C360C"/>
    <w:rsid w:val="001C62C8"/>
    <w:rsid w:val="001C62F8"/>
    <w:rsid w:val="001C6F98"/>
    <w:rsid w:val="001D4C45"/>
    <w:rsid w:val="001D74FA"/>
    <w:rsid w:val="001E3FDC"/>
    <w:rsid w:val="001E520E"/>
    <w:rsid w:val="001F5757"/>
    <w:rsid w:val="0020211B"/>
    <w:rsid w:val="00202812"/>
    <w:rsid w:val="002038E2"/>
    <w:rsid w:val="0022461D"/>
    <w:rsid w:val="00233C22"/>
    <w:rsid w:val="00234CC7"/>
    <w:rsid w:val="00242EDB"/>
    <w:rsid w:val="00250AE6"/>
    <w:rsid w:val="00257EB5"/>
    <w:rsid w:val="00260E5B"/>
    <w:rsid w:val="002613B4"/>
    <w:rsid w:val="002647D8"/>
    <w:rsid w:val="0026573D"/>
    <w:rsid w:val="00270A19"/>
    <w:rsid w:val="002851E6"/>
    <w:rsid w:val="00286A53"/>
    <w:rsid w:val="0029032F"/>
    <w:rsid w:val="00291FA0"/>
    <w:rsid w:val="0029409B"/>
    <w:rsid w:val="00294ACA"/>
    <w:rsid w:val="0029743F"/>
    <w:rsid w:val="002A2D62"/>
    <w:rsid w:val="002A2E02"/>
    <w:rsid w:val="002A5165"/>
    <w:rsid w:val="002B439A"/>
    <w:rsid w:val="002B4D12"/>
    <w:rsid w:val="002C3B4F"/>
    <w:rsid w:val="002C6F3A"/>
    <w:rsid w:val="002C72C0"/>
    <w:rsid w:val="002C780F"/>
    <w:rsid w:val="002D000B"/>
    <w:rsid w:val="002D243B"/>
    <w:rsid w:val="002E20F4"/>
    <w:rsid w:val="002E4AED"/>
    <w:rsid w:val="002E648A"/>
    <w:rsid w:val="002F043E"/>
    <w:rsid w:val="002F1A58"/>
    <w:rsid w:val="00300C72"/>
    <w:rsid w:val="00302691"/>
    <w:rsid w:val="00302F80"/>
    <w:rsid w:val="00307A60"/>
    <w:rsid w:val="00313259"/>
    <w:rsid w:val="0032022A"/>
    <w:rsid w:val="00322B94"/>
    <w:rsid w:val="0033259C"/>
    <w:rsid w:val="00332A3B"/>
    <w:rsid w:val="00333021"/>
    <w:rsid w:val="003345E6"/>
    <w:rsid w:val="00345FB5"/>
    <w:rsid w:val="00347C6F"/>
    <w:rsid w:val="00355D69"/>
    <w:rsid w:val="00356E4D"/>
    <w:rsid w:val="00356F3C"/>
    <w:rsid w:val="00364944"/>
    <w:rsid w:val="0037316C"/>
    <w:rsid w:val="00374C02"/>
    <w:rsid w:val="00376329"/>
    <w:rsid w:val="0038009F"/>
    <w:rsid w:val="00383E5A"/>
    <w:rsid w:val="00385C8F"/>
    <w:rsid w:val="003860E8"/>
    <w:rsid w:val="00390014"/>
    <w:rsid w:val="00392F21"/>
    <w:rsid w:val="003B2A89"/>
    <w:rsid w:val="003C1F70"/>
    <w:rsid w:val="003C203A"/>
    <w:rsid w:val="003C210C"/>
    <w:rsid w:val="003C2C3E"/>
    <w:rsid w:val="003C4D7A"/>
    <w:rsid w:val="003C6A0B"/>
    <w:rsid w:val="003D1ED2"/>
    <w:rsid w:val="003D4409"/>
    <w:rsid w:val="003E66C1"/>
    <w:rsid w:val="003F53A5"/>
    <w:rsid w:val="0040779C"/>
    <w:rsid w:val="00411A41"/>
    <w:rsid w:val="004157AA"/>
    <w:rsid w:val="00417D19"/>
    <w:rsid w:val="00420158"/>
    <w:rsid w:val="00420573"/>
    <w:rsid w:val="004211A1"/>
    <w:rsid w:val="00426F60"/>
    <w:rsid w:val="0042797B"/>
    <w:rsid w:val="00427FAA"/>
    <w:rsid w:val="00434F21"/>
    <w:rsid w:val="004350E0"/>
    <w:rsid w:val="00435F9D"/>
    <w:rsid w:val="00436CFF"/>
    <w:rsid w:val="0043794C"/>
    <w:rsid w:val="00447E5C"/>
    <w:rsid w:val="004512A3"/>
    <w:rsid w:val="004513F8"/>
    <w:rsid w:val="004547BC"/>
    <w:rsid w:val="00456368"/>
    <w:rsid w:val="00460801"/>
    <w:rsid w:val="00466401"/>
    <w:rsid w:val="00471138"/>
    <w:rsid w:val="00475CCB"/>
    <w:rsid w:val="004775FA"/>
    <w:rsid w:val="004905AD"/>
    <w:rsid w:val="00490A7D"/>
    <w:rsid w:val="004912EF"/>
    <w:rsid w:val="00496439"/>
    <w:rsid w:val="00496981"/>
    <w:rsid w:val="004A00CF"/>
    <w:rsid w:val="004A705F"/>
    <w:rsid w:val="004A7846"/>
    <w:rsid w:val="004B1803"/>
    <w:rsid w:val="004B35B9"/>
    <w:rsid w:val="004B41DD"/>
    <w:rsid w:val="004B5973"/>
    <w:rsid w:val="004B5EF7"/>
    <w:rsid w:val="004C02DF"/>
    <w:rsid w:val="004C13A5"/>
    <w:rsid w:val="004C2E50"/>
    <w:rsid w:val="004D1886"/>
    <w:rsid w:val="004D2BD0"/>
    <w:rsid w:val="004D3653"/>
    <w:rsid w:val="004D3F52"/>
    <w:rsid w:val="004D5028"/>
    <w:rsid w:val="004E2F8A"/>
    <w:rsid w:val="004F09F1"/>
    <w:rsid w:val="004F42D1"/>
    <w:rsid w:val="004F4835"/>
    <w:rsid w:val="004F53E9"/>
    <w:rsid w:val="005041D7"/>
    <w:rsid w:val="005073F8"/>
    <w:rsid w:val="00515032"/>
    <w:rsid w:val="00520059"/>
    <w:rsid w:val="00522BD8"/>
    <w:rsid w:val="00523597"/>
    <w:rsid w:val="00524BDA"/>
    <w:rsid w:val="0054199C"/>
    <w:rsid w:val="00542B3A"/>
    <w:rsid w:val="00543261"/>
    <w:rsid w:val="0055148E"/>
    <w:rsid w:val="00552754"/>
    <w:rsid w:val="005527A0"/>
    <w:rsid w:val="0055342F"/>
    <w:rsid w:val="00556E6D"/>
    <w:rsid w:val="00560F56"/>
    <w:rsid w:val="00561054"/>
    <w:rsid w:val="00563145"/>
    <w:rsid w:val="005658D0"/>
    <w:rsid w:val="005747FE"/>
    <w:rsid w:val="005844E1"/>
    <w:rsid w:val="00591C1E"/>
    <w:rsid w:val="005A0C8F"/>
    <w:rsid w:val="005A47CC"/>
    <w:rsid w:val="005A5FCE"/>
    <w:rsid w:val="005A78C3"/>
    <w:rsid w:val="005A7BD5"/>
    <w:rsid w:val="005B062B"/>
    <w:rsid w:val="005B2769"/>
    <w:rsid w:val="005B40B9"/>
    <w:rsid w:val="005B4BA3"/>
    <w:rsid w:val="005B752E"/>
    <w:rsid w:val="005C00A1"/>
    <w:rsid w:val="005D120C"/>
    <w:rsid w:val="005D3C00"/>
    <w:rsid w:val="005D4061"/>
    <w:rsid w:val="005E116B"/>
    <w:rsid w:val="005E51D6"/>
    <w:rsid w:val="005E78BA"/>
    <w:rsid w:val="00601CB9"/>
    <w:rsid w:val="006045D9"/>
    <w:rsid w:val="00604931"/>
    <w:rsid w:val="00605499"/>
    <w:rsid w:val="00610A26"/>
    <w:rsid w:val="00614AE0"/>
    <w:rsid w:val="00620D8F"/>
    <w:rsid w:val="0062548C"/>
    <w:rsid w:val="006271CF"/>
    <w:rsid w:val="006275F6"/>
    <w:rsid w:val="00637C4F"/>
    <w:rsid w:val="00645356"/>
    <w:rsid w:val="00646C8A"/>
    <w:rsid w:val="0065485A"/>
    <w:rsid w:val="006548D4"/>
    <w:rsid w:val="0065514A"/>
    <w:rsid w:val="00657B43"/>
    <w:rsid w:val="0066040C"/>
    <w:rsid w:val="00660C8B"/>
    <w:rsid w:val="006610F6"/>
    <w:rsid w:val="00661759"/>
    <w:rsid w:val="00661880"/>
    <w:rsid w:val="006645AF"/>
    <w:rsid w:val="006676A2"/>
    <w:rsid w:val="00671DD8"/>
    <w:rsid w:val="00672300"/>
    <w:rsid w:val="0067484E"/>
    <w:rsid w:val="00675F48"/>
    <w:rsid w:val="0068784B"/>
    <w:rsid w:val="00694109"/>
    <w:rsid w:val="00695761"/>
    <w:rsid w:val="00697C57"/>
    <w:rsid w:val="006A581A"/>
    <w:rsid w:val="006A691D"/>
    <w:rsid w:val="006B3310"/>
    <w:rsid w:val="006C79AC"/>
    <w:rsid w:val="006D00A9"/>
    <w:rsid w:val="006D15FC"/>
    <w:rsid w:val="006D2B47"/>
    <w:rsid w:val="006D3AE9"/>
    <w:rsid w:val="006D3C7B"/>
    <w:rsid w:val="006E0E7D"/>
    <w:rsid w:val="006F023E"/>
    <w:rsid w:val="006F2787"/>
    <w:rsid w:val="006F7A77"/>
    <w:rsid w:val="007000CA"/>
    <w:rsid w:val="00707E8C"/>
    <w:rsid w:val="0071793E"/>
    <w:rsid w:val="00720A1B"/>
    <w:rsid w:val="00725A6E"/>
    <w:rsid w:val="0073090A"/>
    <w:rsid w:val="00732271"/>
    <w:rsid w:val="00732598"/>
    <w:rsid w:val="00732C9C"/>
    <w:rsid w:val="00741608"/>
    <w:rsid w:val="0074224B"/>
    <w:rsid w:val="007465DF"/>
    <w:rsid w:val="0075116F"/>
    <w:rsid w:val="007523C5"/>
    <w:rsid w:val="007824DD"/>
    <w:rsid w:val="00783DAB"/>
    <w:rsid w:val="007841E2"/>
    <w:rsid w:val="00790F88"/>
    <w:rsid w:val="007912AF"/>
    <w:rsid w:val="00796716"/>
    <w:rsid w:val="007A5408"/>
    <w:rsid w:val="007B0356"/>
    <w:rsid w:val="007B2445"/>
    <w:rsid w:val="007C43D4"/>
    <w:rsid w:val="007C5562"/>
    <w:rsid w:val="007D5793"/>
    <w:rsid w:val="007E3180"/>
    <w:rsid w:val="007E7548"/>
    <w:rsid w:val="007F572C"/>
    <w:rsid w:val="0080006E"/>
    <w:rsid w:val="00805C11"/>
    <w:rsid w:val="00807364"/>
    <w:rsid w:val="008079D9"/>
    <w:rsid w:val="00811D8F"/>
    <w:rsid w:val="00814823"/>
    <w:rsid w:val="00823970"/>
    <w:rsid w:val="00827B74"/>
    <w:rsid w:val="00831E82"/>
    <w:rsid w:val="0083719E"/>
    <w:rsid w:val="00842A00"/>
    <w:rsid w:val="008455C9"/>
    <w:rsid w:val="00846B97"/>
    <w:rsid w:val="00854E93"/>
    <w:rsid w:val="00861406"/>
    <w:rsid w:val="0086224D"/>
    <w:rsid w:val="00863377"/>
    <w:rsid w:val="00863BAA"/>
    <w:rsid w:val="00870A97"/>
    <w:rsid w:val="008746C0"/>
    <w:rsid w:val="00874A4B"/>
    <w:rsid w:val="00874A63"/>
    <w:rsid w:val="00883B68"/>
    <w:rsid w:val="00892349"/>
    <w:rsid w:val="008976C1"/>
    <w:rsid w:val="008A25CD"/>
    <w:rsid w:val="008B046C"/>
    <w:rsid w:val="008B2923"/>
    <w:rsid w:val="008C28DD"/>
    <w:rsid w:val="008C3081"/>
    <w:rsid w:val="008C6505"/>
    <w:rsid w:val="008D41DA"/>
    <w:rsid w:val="008D5B92"/>
    <w:rsid w:val="008D7ACC"/>
    <w:rsid w:val="008F177F"/>
    <w:rsid w:val="008F490F"/>
    <w:rsid w:val="008F5585"/>
    <w:rsid w:val="00901939"/>
    <w:rsid w:val="00902D24"/>
    <w:rsid w:val="00905E16"/>
    <w:rsid w:val="00905F7A"/>
    <w:rsid w:val="0090650F"/>
    <w:rsid w:val="009100EF"/>
    <w:rsid w:val="00911EB1"/>
    <w:rsid w:val="00917AC2"/>
    <w:rsid w:val="00922053"/>
    <w:rsid w:val="00922775"/>
    <w:rsid w:val="009231E2"/>
    <w:rsid w:val="0092436E"/>
    <w:rsid w:val="0092662A"/>
    <w:rsid w:val="009309DB"/>
    <w:rsid w:val="0093583F"/>
    <w:rsid w:val="009377F2"/>
    <w:rsid w:val="009436A5"/>
    <w:rsid w:val="00944771"/>
    <w:rsid w:val="00952111"/>
    <w:rsid w:val="00956610"/>
    <w:rsid w:val="009606AC"/>
    <w:rsid w:val="0096164A"/>
    <w:rsid w:val="00970766"/>
    <w:rsid w:val="009823B0"/>
    <w:rsid w:val="009834D0"/>
    <w:rsid w:val="00986F88"/>
    <w:rsid w:val="009878AB"/>
    <w:rsid w:val="009902F6"/>
    <w:rsid w:val="00994C25"/>
    <w:rsid w:val="0099613E"/>
    <w:rsid w:val="00996611"/>
    <w:rsid w:val="00997EFC"/>
    <w:rsid w:val="009A0A8A"/>
    <w:rsid w:val="009A3640"/>
    <w:rsid w:val="009B3099"/>
    <w:rsid w:val="009C36F3"/>
    <w:rsid w:val="009D7C47"/>
    <w:rsid w:val="009E74C4"/>
    <w:rsid w:val="009F0D74"/>
    <w:rsid w:val="009F4781"/>
    <w:rsid w:val="009F4CE7"/>
    <w:rsid w:val="00A0044F"/>
    <w:rsid w:val="00A12B93"/>
    <w:rsid w:val="00A1756E"/>
    <w:rsid w:val="00A22691"/>
    <w:rsid w:val="00A232C2"/>
    <w:rsid w:val="00A272E4"/>
    <w:rsid w:val="00A35229"/>
    <w:rsid w:val="00A369C6"/>
    <w:rsid w:val="00A41DE8"/>
    <w:rsid w:val="00A42F79"/>
    <w:rsid w:val="00A453C3"/>
    <w:rsid w:val="00A46B95"/>
    <w:rsid w:val="00A50485"/>
    <w:rsid w:val="00A537AD"/>
    <w:rsid w:val="00A55E73"/>
    <w:rsid w:val="00A565CE"/>
    <w:rsid w:val="00A64630"/>
    <w:rsid w:val="00A831D5"/>
    <w:rsid w:val="00A91557"/>
    <w:rsid w:val="00A91F03"/>
    <w:rsid w:val="00A956D9"/>
    <w:rsid w:val="00AA1C7B"/>
    <w:rsid w:val="00AA3609"/>
    <w:rsid w:val="00AA42CC"/>
    <w:rsid w:val="00AA46CC"/>
    <w:rsid w:val="00AA7947"/>
    <w:rsid w:val="00AB5474"/>
    <w:rsid w:val="00AB7253"/>
    <w:rsid w:val="00AC483D"/>
    <w:rsid w:val="00AD0124"/>
    <w:rsid w:val="00AD4777"/>
    <w:rsid w:val="00AD497F"/>
    <w:rsid w:val="00AD517F"/>
    <w:rsid w:val="00AE3024"/>
    <w:rsid w:val="00AE6F8C"/>
    <w:rsid w:val="00AF3507"/>
    <w:rsid w:val="00AF37D1"/>
    <w:rsid w:val="00AF77F8"/>
    <w:rsid w:val="00B00183"/>
    <w:rsid w:val="00B0506B"/>
    <w:rsid w:val="00B10127"/>
    <w:rsid w:val="00B20C4C"/>
    <w:rsid w:val="00B25D5F"/>
    <w:rsid w:val="00B31EA2"/>
    <w:rsid w:val="00B37CE3"/>
    <w:rsid w:val="00B4374C"/>
    <w:rsid w:val="00B521FC"/>
    <w:rsid w:val="00B542E9"/>
    <w:rsid w:val="00B5518F"/>
    <w:rsid w:val="00B553B7"/>
    <w:rsid w:val="00B60FE1"/>
    <w:rsid w:val="00B65633"/>
    <w:rsid w:val="00B65AD8"/>
    <w:rsid w:val="00B661E7"/>
    <w:rsid w:val="00B72AAB"/>
    <w:rsid w:val="00B76B3F"/>
    <w:rsid w:val="00B76B9C"/>
    <w:rsid w:val="00B83DD8"/>
    <w:rsid w:val="00B84BB7"/>
    <w:rsid w:val="00B903A7"/>
    <w:rsid w:val="00BA040A"/>
    <w:rsid w:val="00BA2362"/>
    <w:rsid w:val="00BA3F79"/>
    <w:rsid w:val="00BA4E97"/>
    <w:rsid w:val="00BA6E49"/>
    <w:rsid w:val="00BB32BD"/>
    <w:rsid w:val="00BB4EC8"/>
    <w:rsid w:val="00BC02E8"/>
    <w:rsid w:val="00BD1B7E"/>
    <w:rsid w:val="00BD6E80"/>
    <w:rsid w:val="00BD79C3"/>
    <w:rsid w:val="00BE2F1B"/>
    <w:rsid w:val="00BE4933"/>
    <w:rsid w:val="00BE64C5"/>
    <w:rsid w:val="00BF08C1"/>
    <w:rsid w:val="00BF3928"/>
    <w:rsid w:val="00C0529A"/>
    <w:rsid w:val="00C114B6"/>
    <w:rsid w:val="00C13B2F"/>
    <w:rsid w:val="00C35B54"/>
    <w:rsid w:val="00C371A4"/>
    <w:rsid w:val="00C503D4"/>
    <w:rsid w:val="00C615E3"/>
    <w:rsid w:val="00C61860"/>
    <w:rsid w:val="00C644A7"/>
    <w:rsid w:val="00C67125"/>
    <w:rsid w:val="00C71CB5"/>
    <w:rsid w:val="00C722D0"/>
    <w:rsid w:val="00C80CAD"/>
    <w:rsid w:val="00C81814"/>
    <w:rsid w:val="00C82875"/>
    <w:rsid w:val="00C8404A"/>
    <w:rsid w:val="00C91EDF"/>
    <w:rsid w:val="00C971D0"/>
    <w:rsid w:val="00CA05CB"/>
    <w:rsid w:val="00CB0021"/>
    <w:rsid w:val="00CB012B"/>
    <w:rsid w:val="00CC2466"/>
    <w:rsid w:val="00CC2803"/>
    <w:rsid w:val="00CC3488"/>
    <w:rsid w:val="00CC65BD"/>
    <w:rsid w:val="00CC67AD"/>
    <w:rsid w:val="00CD038D"/>
    <w:rsid w:val="00CD24A6"/>
    <w:rsid w:val="00CD273C"/>
    <w:rsid w:val="00CD35DE"/>
    <w:rsid w:val="00CD4008"/>
    <w:rsid w:val="00CE05F0"/>
    <w:rsid w:val="00CF2256"/>
    <w:rsid w:val="00CF38B5"/>
    <w:rsid w:val="00CF774B"/>
    <w:rsid w:val="00D01563"/>
    <w:rsid w:val="00D10326"/>
    <w:rsid w:val="00D1425A"/>
    <w:rsid w:val="00D14764"/>
    <w:rsid w:val="00D14ECA"/>
    <w:rsid w:val="00D2334B"/>
    <w:rsid w:val="00D26E42"/>
    <w:rsid w:val="00D4268C"/>
    <w:rsid w:val="00D46331"/>
    <w:rsid w:val="00D52C76"/>
    <w:rsid w:val="00D52EB0"/>
    <w:rsid w:val="00D53156"/>
    <w:rsid w:val="00D55D5D"/>
    <w:rsid w:val="00D57519"/>
    <w:rsid w:val="00D63C83"/>
    <w:rsid w:val="00D705F6"/>
    <w:rsid w:val="00D71134"/>
    <w:rsid w:val="00D72CA2"/>
    <w:rsid w:val="00D758D8"/>
    <w:rsid w:val="00D77D1F"/>
    <w:rsid w:val="00D83F6A"/>
    <w:rsid w:val="00D867CC"/>
    <w:rsid w:val="00D86EF0"/>
    <w:rsid w:val="00D87C32"/>
    <w:rsid w:val="00D90782"/>
    <w:rsid w:val="00DA2BB7"/>
    <w:rsid w:val="00DA4DA0"/>
    <w:rsid w:val="00DA680B"/>
    <w:rsid w:val="00DB027F"/>
    <w:rsid w:val="00DB0EF4"/>
    <w:rsid w:val="00DB2B66"/>
    <w:rsid w:val="00DB5A25"/>
    <w:rsid w:val="00DB75C6"/>
    <w:rsid w:val="00DC00CC"/>
    <w:rsid w:val="00DC1104"/>
    <w:rsid w:val="00DC2EB5"/>
    <w:rsid w:val="00DC544C"/>
    <w:rsid w:val="00DC69F1"/>
    <w:rsid w:val="00DC7BF2"/>
    <w:rsid w:val="00DD41AD"/>
    <w:rsid w:val="00DD7084"/>
    <w:rsid w:val="00DE08EF"/>
    <w:rsid w:val="00DE08FE"/>
    <w:rsid w:val="00DE2F76"/>
    <w:rsid w:val="00DE39C8"/>
    <w:rsid w:val="00DE5D53"/>
    <w:rsid w:val="00DF2883"/>
    <w:rsid w:val="00DF3F59"/>
    <w:rsid w:val="00DF4E23"/>
    <w:rsid w:val="00E02964"/>
    <w:rsid w:val="00E06C87"/>
    <w:rsid w:val="00E16D61"/>
    <w:rsid w:val="00E23AF5"/>
    <w:rsid w:val="00E2662E"/>
    <w:rsid w:val="00E32330"/>
    <w:rsid w:val="00E333D1"/>
    <w:rsid w:val="00E33FB0"/>
    <w:rsid w:val="00E35489"/>
    <w:rsid w:val="00E54F9C"/>
    <w:rsid w:val="00E562B4"/>
    <w:rsid w:val="00E56CA0"/>
    <w:rsid w:val="00E57532"/>
    <w:rsid w:val="00E64D61"/>
    <w:rsid w:val="00E71A17"/>
    <w:rsid w:val="00E72C74"/>
    <w:rsid w:val="00E7432A"/>
    <w:rsid w:val="00E75FD9"/>
    <w:rsid w:val="00E760A2"/>
    <w:rsid w:val="00E85A4A"/>
    <w:rsid w:val="00E85B0C"/>
    <w:rsid w:val="00E86003"/>
    <w:rsid w:val="00E92F10"/>
    <w:rsid w:val="00E95813"/>
    <w:rsid w:val="00EA00D6"/>
    <w:rsid w:val="00EA01CB"/>
    <w:rsid w:val="00EA4A33"/>
    <w:rsid w:val="00EB355B"/>
    <w:rsid w:val="00EC4FC1"/>
    <w:rsid w:val="00ED0343"/>
    <w:rsid w:val="00EE4532"/>
    <w:rsid w:val="00EE5E20"/>
    <w:rsid w:val="00EE5E4B"/>
    <w:rsid w:val="00EE5EAC"/>
    <w:rsid w:val="00EF16A0"/>
    <w:rsid w:val="00EF1D01"/>
    <w:rsid w:val="00EF6EF9"/>
    <w:rsid w:val="00EF7C5B"/>
    <w:rsid w:val="00F037CE"/>
    <w:rsid w:val="00F03E2A"/>
    <w:rsid w:val="00F04146"/>
    <w:rsid w:val="00F15FF1"/>
    <w:rsid w:val="00F221C5"/>
    <w:rsid w:val="00F25168"/>
    <w:rsid w:val="00F260CF"/>
    <w:rsid w:val="00F525AF"/>
    <w:rsid w:val="00F53C3E"/>
    <w:rsid w:val="00F54215"/>
    <w:rsid w:val="00F551AC"/>
    <w:rsid w:val="00F565A7"/>
    <w:rsid w:val="00F57815"/>
    <w:rsid w:val="00F72B0B"/>
    <w:rsid w:val="00F75FD7"/>
    <w:rsid w:val="00F904CF"/>
    <w:rsid w:val="00F96839"/>
    <w:rsid w:val="00FA44F3"/>
    <w:rsid w:val="00FA5259"/>
    <w:rsid w:val="00FA573C"/>
    <w:rsid w:val="00FA7B5D"/>
    <w:rsid w:val="00FB03F2"/>
    <w:rsid w:val="00FB259D"/>
    <w:rsid w:val="00FC02D7"/>
    <w:rsid w:val="00FC1C80"/>
    <w:rsid w:val="00FC35EC"/>
    <w:rsid w:val="00FC7AE5"/>
    <w:rsid w:val="00FD1035"/>
    <w:rsid w:val="00FD2FA9"/>
    <w:rsid w:val="00FD449E"/>
    <w:rsid w:val="00FE595F"/>
    <w:rsid w:val="00FE5EC5"/>
    <w:rsid w:val="00FF294D"/>
    <w:rsid w:val="00FF489E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017B10"/>
  <w15:docId w15:val="{C20777A6-9441-48A2-99E1-929199C6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ajorBidi"/>
        <w:bCs/>
        <w:color w:val="1C6194" w:themeColor="accent6" w:themeShade="BF"/>
        <w:sz w:val="26"/>
        <w:szCs w:val="26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CA0"/>
    <w:pPr>
      <w:spacing w:after="120" w:line="240" w:lineRule="auto"/>
    </w:pPr>
    <w:rPr>
      <w:color w:val="auto"/>
      <w:sz w:val="22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57519"/>
    <w:pPr>
      <w:spacing w:after="240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5E3"/>
    <w:pPr>
      <w:keepNext/>
      <w:keepLines/>
      <w:spacing w:before="240"/>
      <w:outlineLvl w:val="1"/>
    </w:pPr>
    <w:rPr>
      <w:rFonts w:eastAsiaTheme="majorEastAsia"/>
      <w:bCs w:val="0"/>
      <w:color w:val="276E8B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814"/>
    <w:pPr>
      <w:keepNext/>
      <w:keepLines/>
      <w:spacing w:before="200"/>
      <w:outlineLvl w:val="2"/>
    </w:pPr>
    <w:rPr>
      <w:rFonts w:eastAsiaTheme="majorEastAsia"/>
      <w:bCs w:val="0"/>
      <w:i/>
      <w:color w:val="1A495D" w:themeColor="accent1" w:themeShade="8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1814"/>
    <w:pPr>
      <w:keepNext/>
      <w:keepLines/>
      <w:spacing w:before="200" w:line="264" w:lineRule="auto"/>
      <w:outlineLvl w:val="3"/>
    </w:pPr>
    <w:rPr>
      <w:rFonts w:eastAsiaTheme="majorEastAsia"/>
      <w:bCs w:val="0"/>
      <w:i/>
      <w:iCs/>
      <w:color w:val="1A495D" w:themeColor="accent1" w:themeShade="80"/>
      <w:sz w:val="2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1814"/>
    <w:pPr>
      <w:keepNext/>
      <w:keepLines/>
      <w:spacing w:before="200" w:line="264" w:lineRule="auto"/>
      <w:outlineLvl w:val="4"/>
    </w:pPr>
    <w:rPr>
      <w:rFonts w:eastAsiaTheme="majorEastAsia"/>
      <w:color w:val="1A495D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1814"/>
    <w:pPr>
      <w:keepNext/>
      <w:keepLines/>
      <w:spacing w:before="200" w:line="264" w:lineRule="auto"/>
      <w:outlineLvl w:val="5"/>
    </w:pPr>
    <w:rPr>
      <w:rFonts w:eastAsiaTheme="majorEastAsia"/>
      <w:i/>
      <w:iCs/>
      <w:color w:val="00000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81814"/>
    <w:pPr>
      <w:keepNext/>
      <w:keepLines/>
      <w:spacing w:before="200" w:after="0" w:line="264" w:lineRule="auto"/>
      <w:outlineLvl w:val="6"/>
    </w:pPr>
    <w:rPr>
      <w:rFonts w:eastAsiaTheme="majorEastAsia"/>
      <w:i/>
      <w:iCs/>
      <w:color w:val="0000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519"/>
    <w:rPr>
      <w:rFonts w:ascii="Arial" w:eastAsiaTheme="majorEastAsia" w:hAnsi="Arial" w:cstheme="majorBidi"/>
      <w:bCs w:val="0"/>
      <w:color w:val="276E8B" w:themeColor="accent1" w:themeShade="BF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C615E3"/>
    <w:rPr>
      <w:rFonts w:eastAsiaTheme="majorEastAsia"/>
      <w:bCs w:val="0"/>
      <w:color w:val="276E8B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81814"/>
    <w:rPr>
      <w:rFonts w:ascii="Arial" w:eastAsiaTheme="majorEastAsia" w:hAnsi="Arial" w:cstheme="majorBidi"/>
      <w:bCs w:val="0"/>
      <w:i/>
      <w:color w:val="1A495D" w:themeColor="accent1" w:themeShade="8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F7A77"/>
    <w:pPr>
      <w:spacing w:after="0"/>
    </w:pPr>
    <w:rPr>
      <w:rFonts w:asciiTheme="minorBidi" w:eastAsiaTheme="majorEastAsia" w:hAnsiTheme="minorBidi"/>
      <w:b/>
      <w:color w:val="292733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6F7A77"/>
    <w:rPr>
      <w:rFonts w:asciiTheme="minorBidi" w:eastAsiaTheme="majorEastAsia" w:hAnsiTheme="minorBidi" w:cstheme="majorBidi"/>
      <w:b/>
      <w:color w:val="292733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A77"/>
    <w:pPr>
      <w:numPr>
        <w:ilvl w:val="1"/>
      </w:numPr>
      <w:spacing w:after="0"/>
    </w:pPr>
    <w:rPr>
      <w:rFonts w:asciiTheme="minorBidi" w:eastAsiaTheme="majorEastAsia" w:hAnsiTheme="minorBidi"/>
      <w:b/>
      <w:iCs/>
      <w:color w:val="75BDA7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7A77"/>
    <w:rPr>
      <w:rFonts w:asciiTheme="minorBidi" w:eastAsiaTheme="majorEastAsia" w:hAnsiTheme="minorBidi" w:cstheme="majorBidi"/>
      <w:b/>
      <w:iCs/>
      <w:color w:val="75BDA7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C81814"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81814"/>
    <w:rPr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81814"/>
    <w:rPr>
      <w:rFonts w:ascii="Arial" w:eastAsiaTheme="majorEastAsia" w:hAnsi="Arial" w:cstheme="majorBidi"/>
      <w:bCs w:val="0"/>
      <w:i/>
      <w:iCs/>
      <w:color w:val="1A495D" w:themeColor="accent1" w:themeShade="8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rsid w:val="00C81814"/>
    <w:rPr>
      <w:rFonts w:eastAsiaTheme="majorEastAsia"/>
      <w:color w:val="1A495D" w:themeColor="accent1" w:themeShade="80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C81814"/>
    <w:rPr>
      <w:rFonts w:eastAsiaTheme="majorEastAsia"/>
      <w:i/>
      <w:iCs/>
      <w:color w:val="000000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C81814"/>
    <w:rPr>
      <w:rFonts w:ascii="Arial" w:eastAsiaTheme="majorEastAsia" w:hAnsi="Arial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 w:val="0"/>
      <w:color w:val="292733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 w:val="0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F7A77"/>
    <w:pPr>
      <w:spacing w:before="160" w:after="160" w:line="300" w:lineRule="auto"/>
      <w:ind w:left="144" w:right="144"/>
      <w:jc w:val="center"/>
    </w:pPr>
    <w:rPr>
      <w:i/>
      <w:iCs/>
      <w:color w:val="3494B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6F7A77"/>
    <w:rPr>
      <w:rFonts w:ascii="Arial" w:hAnsi="Arial"/>
      <w:i/>
      <w:iCs/>
      <w:color w:val="3494BA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A77"/>
    <w:pPr>
      <w:shd w:val="clear" w:color="auto" w:fill="3494BA" w:themeFill="accent1"/>
      <w:jc w:val="center"/>
    </w:pPr>
    <w:rPr>
      <w:rFonts w:asciiTheme="minorBidi" w:eastAsiaTheme="majorEastAsia" w:hAnsiTheme="minorBidi"/>
      <w:bCs w:val="0"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A77"/>
    <w:rPr>
      <w:rFonts w:asciiTheme="minorBidi" w:eastAsiaTheme="majorEastAsia" w:hAnsiTheme="minorBidi"/>
      <w:bCs w:val="0"/>
      <w:iCs/>
      <w:color w:val="FFFFFF" w:themeColor="background1"/>
      <w:shd w:val="clear" w:color="auto" w:fill="3494B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 w:val="0"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sid w:val="006F7A77"/>
    <w:rPr>
      <w:rFonts w:ascii="Arial" w:hAnsi="Arial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6F7A77"/>
    <w:rPr>
      <w:rFonts w:ascii="Arial" w:hAnsi="Arial"/>
      <w:b/>
      <w:bCs w:val="0"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F7A77"/>
    <w:rPr>
      <w:rFonts w:asciiTheme="minorBidi" w:hAnsiTheme="minorBidi"/>
      <w:b/>
      <w:bCs w:val="0"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apporttitel">
    <w:name w:val="Rapporttitel"/>
    <w:basedOn w:val="Title"/>
    <w:link w:val="Tekensvoortitelvanrapport"/>
    <w:qFormat/>
    <w:rsid w:val="006F7A77"/>
    <w:pPr>
      <w:contextualSpacing/>
      <w:jc w:val="center"/>
    </w:pPr>
    <w:rPr>
      <w:b w:val="0"/>
    </w:rPr>
  </w:style>
  <w:style w:type="character" w:customStyle="1" w:styleId="Tekensvoortitelvanrapport">
    <w:name w:val="Tekens voor titel van rapport"/>
    <w:basedOn w:val="TitleChar"/>
    <w:link w:val="Rapporttitel"/>
    <w:rsid w:val="006F7A77"/>
    <w:rPr>
      <w:rFonts w:asciiTheme="minorBidi" w:eastAsiaTheme="majorEastAsia" w:hAnsiTheme="minorBidi" w:cstheme="majorBidi"/>
      <w:b w:val="0"/>
      <w:color w:val="292733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1C6194" w:themeColor="accent6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B0F06"/>
    <w:rPr>
      <w:color w:val="3C4647" w:themeColor="accent4" w:themeShade="80"/>
      <w:u w:val="single"/>
    </w:rPr>
  </w:style>
  <w:style w:type="character" w:customStyle="1" w:styleId="OnopgelosteVermelding1">
    <w:name w:val="Onopgeloste Vermelding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575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75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75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0.png"/><Relationship Id="rId3" Type="http://schemas.openxmlformats.org/officeDocument/2006/relationships/image" Target="media/image8.png"/><Relationship Id="rId7" Type="http://schemas.openxmlformats.org/officeDocument/2006/relationships/image" Target="media/image100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6" Type="http://schemas.openxmlformats.org/officeDocument/2006/relationships/image" Target="media/image7.svg"/><Relationship Id="rId11" Type="http://schemas.openxmlformats.org/officeDocument/2006/relationships/image" Target="media/image3.svg"/><Relationship Id="rId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image" Target="media/image9.svg"/><Relationship Id="rId9" Type="http://schemas.openxmlformats.org/officeDocument/2006/relationships/image" Target="media/image11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20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11" Type="http://schemas.openxmlformats.org/officeDocument/2006/relationships/image" Target="media/image110.png"/><Relationship Id="rId5" Type="http://schemas.openxmlformats.org/officeDocument/2006/relationships/image" Target="media/image6.png"/><Relationship Id="rId10" Type="http://schemas.openxmlformats.org/officeDocument/2006/relationships/image" Target="media/image100.png"/><Relationship Id="rId4" Type="http://schemas.openxmlformats.org/officeDocument/2006/relationships/image" Target="media/image5.svg"/><Relationship Id="rId9" Type="http://schemas.openxmlformats.org/officeDocument/2006/relationships/image" Target="media/image9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kk\Documents\Aangepaste%20Office-sjablonen\I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3C933E95BA46C498788D3ED8AA9CB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90C54C-92BA-4A05-A1D8-B836BC37D8F8}"/>
      </w:docPartPr>
      <w:docPartBody>
        <w:p w:rsidR="006723B5" w:rsidRDefault="00DD2185">
          <w:pPr>
            <w:pStyle w:val="B23C933E95BA46C498788D3ED8AA9CB9"/>
          </w:pPr>
          <w:r w:rsidRPr="008A25CD">
            <w:rPr>
              <w:b/>
              <w:sz w:val="60"/>
              <w:szCs w:val="60"/>
              <w:lang w:bidi="nl-NL"/>
            </w:rPr>
            <w:t>Typ de documenttitel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85"/>
    <w:rsid w:val="00320749"/>
    <w:rsid w:val="00511A79"/>
    <w:rsid w:val="006471FF"/>
    <w:rsid w:val="006723B5"/>
    <w:rsid w:val="006B6497"/>
    <w:rsid w:val="007D6361"/>
    <w:rsid w:val="007D640C"/>
    <w:rsid w:val="008611FC"/>
    <w:rsid w:val="00875D01"/>
    <w:rsid w:val="0088734D"/>
    <w:rsid w:val="00AB1346"/>
    <w:rsid w:val="00BB57F3"/>
    <w:rsid w:val="00BE1153"/>
    <w:rsid w:val="00C27EC0"/>
    <w:rsid w:val="00DD2185"/>
    <w:rsid w:val="00E17B8F"/>
    <w:rsid w:val="00F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3C933E95BA46C498788D3ED8AA9CB9">
    <w:name w:val="B23C933E95BA46C498788D3ED8AA9C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Executive">
  <a:themeElements>
    <a:clrScheme name="Blauwgro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Leo18</b:Tag>
    <b:SourceType>InternetSite</b:SourceType>
    <b:Guid>{DF29E6B7-2AA2-46EC-8387-B46DDF613000}</b:Guid>
    <b:Year>2018</b:Year>
    <b:Author>
      <b:Author>
        <b:NameList>
          <b:Person>
            <b:Last>LeoLoopBaan</b:Last>
          </b:Person>
        </b:NameList>
      </b:Author>
    </b:Author>
    <b:InternetSiteTitle>LeoLoopBaan</b:InternetSiteTitle>
    <b:URL>https://leoloopbaan.nl/opleidingsinformatie/onderwijssysteem-in-nederland/</b:URL>
    <b:RefOrder>1</b:RefOrder>
  </b:Source>
</b:Sources>
</file>

<file path=customXml/itemProps1.xml><?xml version="1.0" encoding="utf-8"?>
<ds:datastoreItem xmlns:ds="http://schemas.openxmlformats.org/officeDocument/2006/customXml" ds:itemID="{C59383E9-7092-4BDE-BAE5-F2EBE03FE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ICT.dotx</Template>
  <TotalTime>1446</TotalTime>
  <Pages>13</Pages>
  <Words>907</Words>
  <Characters>5175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TopDesk Module 1</vt:lpstr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 IT Platformen</dc:title>
  <dc:subject>Verdieping Software</dc:subject>
  <dc:creator>Mayar Alakkad</dc:creator>
  <cp:lastModifiedBy>Mayar Alakkad</cp:lastModifiedBy>
  <cp:revision>556</cp:revision>
  <cp:lastPrinted>2023-11-08T05:48:00Z</cp:lastPrinted>
  <dcterms:created xsi:type="dcterms:W3CDTF">2022-05-07T20:21:00Z</dcterms:created>
  <dcterms:modified xsi:type="dcterms:W3CDTF">2023-11-08T05:48:00Z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